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CCA615" w14:textId="7B715E51" w:rsidR="004934A9" w:rsidRPr="00D33DB4" w:rsidRDefault="00D33DB4" w:rsidP="009313BC">
      <w:pPr>
        <w:jc w:val="center"/>
      </w:pPr>
      <w:r>
        <w:rPr>
          <w:sz w:val="28"/>
        </w:rPr>
        <w:t>Jarvis Emulator</w:t>
      </w:r>
      <w:r>
        <w:rPr>
          <w:sz w:val="28"/>
        </w:rPr>
        <w:br/>
      </w:r>
      <w:r w:rsidR="005F6BAF">
        <w:rPr>
          <w:sz w:val="28"/>
        </w:rPr>
        <w:t xml:space="preserve">Detailed </w:t>
      </w:r>
      <w:r w:rsidR="00B17545">
        <w:rPr>
          <w:sz w:val="28"/>
        </w:rPr>
        <w:t>Design</w:t>
      </w:r>
      <w:r>
        <w:rPr>
          <w:sz w:val="28"/>
        </w:rPr>
        <w:br/>
        <w:t>COP 4331, Fall 2015</w:t>
      </w:r>
    </w:p>
    <w:p w14:paraId="5A0C49F2" w14:textId="77777777" w:rsidR="004D4161" w:rsidRPr="00AC7CAF" w:rsidRDefault="00AC7CAF" w:rsidP="00AC7CAF">
      <w:pPr>
        <w:rPr>
          <w:b/>
        </w:rPr>
      </w:pPr>
      <w:bookmarkStart w:id="0" w:name="_Ref429943564"/>
      <w:r w:rsidRPr="00AC7CAF">
        <w:rPr>
          <w:b/>
        </w:rPr>
        <w:t>Modification History</w:t>
      </w:r>
    </w:p>
    <w:tbl>
      <w:tblPr>
        <w:tblStyle w:val="TableGrid"/>
        <w:tblW w:w="0" w:type="auto"/>
        <w:jc w:val="center"/>
        <w:tblLook w:val="04A0" w:firstRow="1" w:lastRow="0" w:firstColumn="1" w:lastColumn="0" w:noHBand="0" w:noVBand="1"/>
      </w:tblPr>
      <w:tblGrid>
        <w:gridCol w:w="914"/>
        <w:gridCol w:w="1278"/>
        <w:gridCol w:w="1874"/>
        <w:gridCol w:w="5395"/>
      </w:tblGrid>
      <w:tr w:rsidR="004D4161" w:rsidRPr="004D4161" w14:paraId="186D8480" w14:textId="77777777" w:rsidTr="00B17545">
        <w:trPr>
          <w:jc w:val="center"/>
        </w:trPr>
        <w:tc>
          <w:tcPr>
            <w:tcW w:w="914" w:type="dxa"/>
            <w:vAlign w:val="center"/>
          </w:tcPr>
          <w:p w14:paraId="247DAC59" w14:textId="77777777" w:rsidR="004D4161" w:rsidRPr="004D4161" w:rsidRDefault="004D4161" w:rsidP="004D4161">
            <w:pPr>
              <w:pStyle w:val="ListParagraph"/>
              <w:ind w:left="0"/>
              <w:jc w:val="center"/>
              <w:rPr>
                <w:b/>
              </w:rPr>
            </w:pPr>
            <w:r w:rsidRPr="004D4161">
              <w:rPr>
                <w:b/>
              </w:rPr>
              <w:t>Version</w:t>
            </w:r>
          </w:p>
        </w:tc>
        <w:tc>
          <w:tcPr>
            <w:tcW w:w="1278" w:type="dxa"/>
            <w:vAlign w:val="center"/>
          </w:tcPr>
          <w:p w14:paraId="0449873C" w14:textId="77777777" w:rsidR="004D4161" w:rsidRPr="004D4161" w:rsidRDefault="004D4161" w:rsidP="004D4161">
            <w:pPr>
              <w:pStyle w:val="ListParagraph"/>
              <w:ind w:left="0"/>
              <w:jc w:val="center"/>
              <w:rPr>
                <w:b/>
              </w:rPr>
            </w:pPr>
            <w:r>
              <w:rPr>
                <w:b/>
              </w:rPr>
              <w:t>Date</w:t>
            </w:r>
          </w:p>
        </w:tc>
        <w:tc>
          <w:tcPr>
            <w:tcW w:w="1874" w:type="dxa"/>
            <w:vAlign w:val="center"/>
          </w:tcPr>
          <w:p w14:paraId="13D5C56B" w14:textId="77777777" w:rsidR="004D4161" w:rsidRPr="004D4161" w:rsidRDefault="004D4161" w:rsidP="004D4161">
            <w:pPr>
              <w:pStyle w:val="ListParagraph"/>
              <w:ind w:left="0"/>
              <w:jc w:val="center"/>
              <w:rPr>
                <w:b/>
              </w:rPr>
            </w:pPr>
            <w:r>
              <w:rPr>
                <w:b/>
              </w:rPr>
              <w:t>Who</w:t>
            </w:r>
          </w:p>
        </w:tc>
        <w:tc>
          <w:tcPr>
            <w:tcW w:w="5395" w:type="dxa"/>
            <w:vAlign w:val="center"/>
          </w:tcPr>
          <w:p w14:paraId="0B034B54" w14:textId="77777777" w:rsidR="004D4161" w:rsidRPr="004D4161" w:rsidRDefault="004D4161" w:rsidP="004D4161">
            <w:pPr>
              <w:pStyle w:val="ListParagraph"/>
              <w:ind w:left="0"/>
              <w:jc w:val="center"/>
              <w:rPr>
                <w:b/>
              </w:rPr>
            </w:pPr>
            <w:r>
              <w:rPr>
                <w:b/>
              </w:rPr>
              <w:t>Comment</w:t>
            </w:r>
          </w:p>
        </w:tc>
      </w:tr>
      <w:tr w:rsidR="004D4161" w:rsidRPr="004D4161" w14:paraId="0E0AA1D8" w14:textId="77777777" w:rsidTr="00B17545">
        <w:trPr>
          <w:jc w:val="center"/>
        </w:trPr>
        <w:tc>
          <w:tcPr>
            <w:tcW w:w="914" w:type="dxa"/>
            <w:vAlign w:val="center"/>
          </w:tcPr>
          <w:p w14:paraId="3C80D1B5" w14:textId="497EC849" w:rsidR="004D4161" w:rsidRPr="004D4161" w:rsidRDefault="00DF7C7A" w:rsidP="004D4161">
            <w:pPr>
              <w:pStyle w:val="ListParagraph"/>
              <w:ind w:left="0"/>
              <w:jc w:val="center"/>
            </w:pPr>
            <w:r>
              <w:t>v1</w:t>
            </w:r>
            <w:r w:rsidR="008F4EF3">
              <w:t>.0</w:t>
            </w:r>
          </w:p>
        </w:tc>
        <w:tc>
          <w:tcPr>
            <w:tcW w:w="1278" w:type="dxa"/>
            <w:vAlign w:val="center"/>
          </w:tcPr>
          <w:p w14:paraId="34F9D0DD" w14:textId="7B01D2A2" w:rsidR="004D4161" w:rsidRPr="004D4161" w:rsidRDefault="00C545F2" w:rsidP="004D4161">
            <w:pPr>
              <w:pStyle w:val="ListParagraph"/>
              <w:ind w:left="0"/>
              <w:jc w:val="center"/>
            </w:pPr>
            <w:r>
              <w:t>10/</w:t>
            </w:r>
            <w:r w:rsidR="00B17545">
              <w:t>26</w:t>
            </w:r>
            <w:r w:rsidR="008F4EF3">
              <w:t>/2015</w:t>
            </w:r>
          </w:p>
        </w:tc>
        <w:tc>
          <w:tcPr>
            <w:tcW w:w="1874" w:type="dxa"/>
            <w:vAlign w:val="center"/>
          </w:tcPr>
          <w:p w14:paraId="6ECE8C64" w14:textId="77777777" w:rsidR="004D4161" w:rsidRPr="004D4161" w:rsidRDefault="008F4EF3" w:rsidP="004D4161">
            <w:pPr>
              <w:pStyle w:val="ListParagraph"/>
              <w:ind w:left="0"/>
              <w:jc w:val="center"/>
            </w:pPr>
            <w:r>
              <w:t>Robin Schiro</w:t>
            </w:r>
          </w:p>
        </w:tc>
        <w:tc>
          <w:tcPr>
            <w:tcW w:w="5395" w:type="dxa"/>
            <w:vAlign w:val="center"/>
          </w:tcPr>
          <w:p w14:paraId="04ECDDEE" w14:textId="77777777" w:rsidR="004D4161" w:rsidRPr="004D4161" w:rsidRDefault="008F4EF3" w:rsidP="004D4161">
            <w:pPr>
              <w:pStyle w:val="ListParagraph"/>
              <w:ind w:left="0"/>
              <w:jc w:val="center"/>
            </w:pPr>
            <w:r>
              <w:t>Created document</w:t>
            </w:r>
          </w:p>
        </w:tc>
      </w:tr>
      <w:tr w:rsidR="00C545F2" w:rsidRPr="004D4161" w14:paraId="32B93D95" w14:textId="77777777" w:rsidTr="00B17545">
        <w:trPr>
          <w:jc w:val="center"/>
        </w:trPr>
        <w:tc>
          <w:tcPr>
            <w:tcW w:w="914" w:type="dxa"/>
            <w:vAlign w:val="center"/>
          </w:tcPr>
          <w:p w14:paraId="59E73EDD" w14:textId="6739ECF7" w:rsidR="00C545F2" w:rsidRDefault="00DF7C7A" w:rsidP="004D4161">
            <w:pPr>
              <w:pStyle w:val="ListParagraph"/>
              <w:ind w:left="0"/>
              <w:jc w:val="center"/>
            </w:pPr>
            <w:r>
              <w:t>v</w:t>
            </w:r>
            <w:r w:rsidR="0018241F">
              <w:t>1.1</w:t>
            </w:r>
          </w:p>
        </w:tc>
        <w:tc>
          <w:tcPr>
            <w:tcW w:w="1278" w:type="dxa"/>
            <w:vAlign w:val="center"/>
          </w:tcPr>
          <w:p w14:paraId="17638253" w14:textId="7836DE1A" w:rsidR="00C545F2" w:rsidRDefault="0018241F" w:rsidP="004D4161">
            <w:pPr>
              <w:pStyle w:val="ListParagraph"/>
              <w:ind w:left="0"/>
              <w:jc w:val="center"/>
            </w:pPr>
            <w:r>
              <w:t>10/27/2015</w:t>
            </w:r>
          </w:p>
        </w:tc>
        <w:tc>
          <w:tcPr>
            <w:tcW w:w="1874" w:type="dxa"/>
            <w:vAlign w:val="center"/>
          </w:tcPr>
          <w:p w14:paraId="5F8B5C0E" w14:textId="6BF37445" w:rsidR="00C545F2" w:rsidRDefault="0018241F" w:rsidP="004D4161">
            <w:pPr>
              <w:pStyle w:val="ListParagraph"/>
              <w:ind w:left="0"/>
              <w:jc w:val="center"/>
            </w:pPr>
            <w:r>
              <w:t>Jimmy Lam</w:t>
            </w:r>
          </w:p>
        </w:tc>
        <w:tc>
          <w:tcPr>
            <w:tcW w:w="5395" w:type="dxa"/>
            <w:vAlign w:val="center"/>
          </w:tcPr>
          <w:p w14:paraId="00575DE1" w14:textId="33302398" w:rsidR="00C545F2" w:rsidRDefault="0018241F" w:rsidP="00DF7C7A">
            <w:pPr>
              <w:pStyle w:val="ListParagraph"/>
              <w:ind w:left="0"/>
              <w:jc w:val="center"/>
            </w:pPr>
            <w:r>
              <w:t xml:space="preserve">Added </w:t>
            </w:r>
            <w:r w:rsidR="00DF7C7A">
              <w:t>my s</w:t>
            </w:r>
            <w:r>
              <w:t xml:space="preserve">equence </w:t>
            </w:r>
            <w:r w:rsidR="00DF7C7A">
              <w:t>d</w:t>
            </w:r>
            <w:r>
              <w:t>iagrams</w:t>
            </w:r>
          </w:p>
        </w:tc>
        <w:bookmarkStart w:id="1" w:name="_GoBack"/>
        <w:bookmarkEnd w:id="1"/>
      </w:tr>
      <w:tr w:rsidR="00DF7C7A" w:rsidRPr="004D4161" w14:paraId="13E14AF4" w14:textId="77777777" w:rsidTr="00B17545">
        <w:trPr>
          <w:jc w:val="center"/>
        </w:trPr>
        <w:tc>
          <w:tcPr>
            <w:tcW w:w="914" w:type="dxa"/>
            <w:vAlign w:val="center"/>
          </w:tcPr>
          <w:p w14:paraId="78D91B6B" w14:textId="7220F83B" w:rsidR="00DF7C7A" w:rsidRDefault="00DF7C7A" w:rsidP="004D4161">
            <w:pPr>
              <w:pStyle w:val="ListParagraph"/>
              <w:ind w:left="0"/>
              <w:jc w:val="center"/>
            </w:pPr>
            <w:r>
              <w:t>v1.2</w:t>
            </w:r>
          </w:p>
        </w:tc>
        <w:tc>
          <w:tcPr>
            <w:tcW w:w="1278" w:type="dxa"/>
            <w:vAlign w:val="center"/>
          </w:tcPr>
          <w:p w14:paraId="3BFDDFDE" w14:textId="450529CA" w:rsidR="00DF7C7A" w:rsidRDefault="00DF7C7A" w:rsidP="004D4161">
            <w:pPr>
              <w:pStyle w:val="ListParagraph"/>
              <w:ind w:left="0"/>
              <w:jc w:val="center"/>
            </w:pPr>
            <w:r>
              <w:t>10/28/2015</w:t>
            </w:r>
          </w:p>
        </w:tc>
        <w:tc>
          <w:tcPr>
            <w:tcW w:w="1874" w:type="dxa"/>
            <w:vAlign w:val="center"/>
          </w:tcPr>
          <w:p w14:paraId="15821534" w14:textId="75DFE511" w:rsidR="00DF7C7A" w:rsidRDefault="00DF7C7A" w:rsidP="004D4161">
            <w:pPr>
              <w:pStyle w:val="ListParagraph"/>
              <w:ind w:left="0"/>
              <w:jc w:val="center"/>
            </w:pPr>
            <w:r>
              <w:t>Robin Schiro</w:t>
            </w:r>
          </w:p>
        </w:tc>
        <w:tc>
          <w:tcPr>
            <w:tcW w:w="5395" w:type="dxa"/>
            <w:vAlign w:val="center"/>
          </w:tcPr>
          <w:p w14:paraId="3A741F4B" w14:textId="0A9C9767" w:rsidR="00DF7C7A" w:rsidRDefault="00DF7C7A" w:rsidP="00DF7C7A">
            <w:pPr>
              <w:pStyle w:val="ListParagraph"/>
              <w:ind w:left="0"/>
              <w:jc w:val="center"/>
            </w:pPr>
            <w:r>
              <w:t>Added class diagram (with description)</w:t>
            </w:r>
          </w:p>
        </w:tc>
      </w:tr>
      <w:tr w:rsidR="00DB0FD4" w:rsidRPr="004D4161" w14:paraId="33D4C33E" w14:textId="77777777" w:rsidTr="00B17545">
        <w:trPr>
          <w:jc w:val="center"/>
        </w:trPr>
        <w:tc>
          <w:tcPr>
            <w:tcW w:w="914" w:type="dxa"/>
            <w:vAlign w:val="center"/>
          </w:tcPr>
          <w:p w14:paraId="43A72856" w14:textId="7901DAE0" w:rsidR="00DB0FD4" w:rsidRDefault="00DB0FD4" w:rsidP="004D4161">
            <w:pPr>
              <w:pStyle w:val="ListParagraph"/>
              <w:ind w:left="0"/>
              <w:jc w:val="center"/>
            </w:pPr>
            <w:r>
              <w:t>v1.3</w:t>
            </w:r>
          </w:p>
        </w:tc>
        <w:tc>
          <w:tcPr>
            <w:tcW w:w="1278" w:type="dxa"/>
            <w:vAlign w:val="center"/>
          </w:tcPr>
          <w:p w14:paraId="7EC3477A" w14:textId="5736CB85" w:rsidR="00DB0FD4" w:rsidRDefault="00DB0FD4" w:rsidP="004D4161">
            <w:pPr>
              <w:pStyle w:val="ListParagraph"/>
              <w:ind w:left="0"/>
              <w:jc w:val="center"/>
            </w:pPr>
            <w:r>
              <w:t>10/28/2015</w:t>
            </w:r>
          </w:p>
        </w:tc>
        <w:tc>
          <w:tcPr>
            <w:tcW w:w="1874" w:type="dxa"/>
            <w:vAlign w:val="center"/>
          </w:tcPr>
          <w:p w14:paraId="249A042A" w14:textId="6C2A88CD" w:rsidR="00DB0FD4" w:rsidRDefault="00DB0FD4" w:rsidP="004D4161">
            <w:pPr>
              <w:pStyle w:val="ListParagraph"/>
              <w:ind w:left="0"/>
              <w:jc w:val="center"/>
            </w:pPr>
            <w:r>
              <w:t>Manuel Gonzalez</w:t>
            </w:r>
          </w:p>
        </w:tc>
        <w:tc>
          <w:tcPr>
            <w:tcW w:w="5395" w:type="dxa"/>
            <w:vAlign w:val="center"/>
          </w:tcPr>
          <w:p w14:paraId="439E8803" w14:textId="56404079" w:rsidR="00DB0FD4" w:rsidRDefault="00DB0FD4" w:rsidP="00DF7C7A">
            <w:pPr>
              <w:pStyle w:val="ListParagraph"/>
              <w:ind w:left="0"/>
              <w:jc w:val="center"/>
            </w:pPr>
            <w:r>
              <w:t>Added Answer Question and Greet User Sequence Diagrams</w:t>
            </w:r>
          </w:p>
        </w:tc>
      </w:tr>
    </w:tbl>
    <w:p w14:paraId="5E1FB97B" w14:textId="255E42BD" w:rsidR="00AC7CAF" w:rsidRDefault="00DE08AA" w:rsidP="00AC7CAF">
      <w:pPr>
        <w:rPr>
          <w:b/>
        </w:rPr>
      </w:pPr>
      <w:r>
        <w:rPr>
          <w:b/>
        </w:rPr>
        <w:br/>
      </w:r>
      <w:r w:rsidR="00AC7CAF">
        <w:rPr>
          <w:b/>
        </w:rPr>
        <w:t>Team Members:</w:t>
      </w:r>
    </w:p>
    <w:p w14:paraId="021B8445" w14:textId="77777777" w:rsidR="00AC7CAF" w:rsidRPr="00AC7CAF" w:rsidRDefault="00AC7CAF" w:rsidP="00AC7CAF">
      <w:pPr>
        <w:pStyle w:val="ListParagraph"/>
        <w:numPr>
          <w:ilvl w:val="0"/>
          <w:numId w:val="7"/>
        </w:numPr>
        <w:rPr>
          <w:b/>
        </w:rPr>
      </w:pPr>
      <w:r>
        <w:t>Jimmy Lam</w:t>
      </w:r>
    </w:p>
    <w:p w14:paraId="74AE03B6" w14:textId="77777777" w:rsidR="00AC7CAF" w:rsidRPr="00AC7CAF" w:rsidRDefault="00AC7CAF" w:rsidP="00AC7CAF">
      <w:pPr>
        <w:pStyle w:val="ListParagraph"/>
        <w:numPr>
          <w:ilvl w:val="0"/>
          <w:numId w:val="7"/>
        </w:numPr>
        <w:rPr>
          <w:b/>
        </w:rPr>
      </w:pPr>
      <w:r>
        <w:t>Julian Rojas</w:t>
      </w:r>
    </w:p>
    <w:p w14:paraId="52D1433F" w14:textId="77777777" w:rsidR="00AC7CAF" w:rsidRPr="00AC7CAF" w:rsidRDefault="00AC7CAF" w:rsidP="00AC7CAF">
      <w:pPr>
        <w:pStyle w:val="ListParagraph"/>
        <w:numPr>
          <w:ilvl w:val="0"/>
          <w:numId w:val="7"/>
        </w:numPr>
        <w:rPr>
          <w:b/>
        </w:rPr>
      </w:pPr>
      <w:r>
        <w:t>Manuel Gonzalez</w:t>
      </w:r>
    </w:p>
    <w:p w14:paraId="410DA878" w14:textId="5651B03E" w:rsidR="00D43979" w:rsidRDefault="00AC7CAF" w:rsidP="008F4EF3">
      <w:pPr>
        <w:pStyle w:val="ListParagraph"/>
        <w:numPr>
          <w:ilvl w:val="0"/>
          <w:numId w:val="7"/>
        </w:numPr>
      </w:pPr>
      <w:r>
        <w:t>Robin Schiro</w:t>
      </w:r>
    </w:p>
    <w:p w14:paraId="4EA446D9" w14:textId="77777777" w:rsidR="00F729B5" w:rsidRDefault="00F729B5" w:rsidP="00F729B5">
      <w:pPr>
        <w:pBdr>
          <w:bottom w:val="single" w:sz="6" w:space="1" w:color="auto"/>
        </w:pBdr>
      </w:pPr>
    </w:p>
    <w:p w14:paraId="7D597A91" w14:textId="77777777" w:rsidR="00F729B5" w:rsidRPr="00F729B5" w:rsidRDefault="00F729B5" w:rsidP="00F729B5">
      <w:pPr>
        <w:jc w:val="center"/>
        <w:rPr>
          <w:b/>
        </w:rPr>
      </w:pPr>
      <w:r w:rsidRPr="00F729B5">
        <w:rPr>
          <w:b/>
        </w:rPr>
        <w:t>Contents of this Document</w:t>
      </w:r>
    </w:p>
    <w:p w14:paraId="106B6FDE" w14:textId="77777777" w:rsidR="005F6BAF" w:rsidRDefault="005F6BAF" w:rsidP="005F6BAF">
      <w:pPr>
        <w:pBdr>
          <w:bottom w:val="single" w:sz="6" w:space="1" w:color="auto"/>
        </w:pBdr>
      </w:pPr>
      <w:r>
        <w:t>Design Issues</w:t>
      </w:r>
    </w:p>
    <w:p w14:paraId="04AF5817" w14:textId="77777777" w:rsidR="005F6BAF" w:rsidRDefault="005F6BAF" w:rsidP="005F6BAF">
      <w:pPr>
        <w:pBdr>
          <w:bottom w:val="single" w:sz="6" w:space="1" w:color="auto"/>
        </w:pBdr>
      </w:pPr>
      <w:r>
        <w:t>Detailed Design Information</w:t>
      </w:r>
    </w:p>
    <w:p w14:paraId="222F599F" w14:textId="55D325EC" w:rsidR="00F729B5" w:rsidRDefault="005F6BAF" w:rsidP="005F6BAF">
      <w:pPr>
        <w:pBdr>
          <w:bottom w:val="single" w:sz="6" w:space="1" w:color="auto"/>
        </w:pBdr>
      </w:pPr>
      <w:r>
        <w:t>Trace of Requirements to Design</w:t>
      </w:r>
      <w:r w:rsidR="00F729B5">
        <w:br/>
      </w:r>
    </w:p>
    <w:p w14:paraId="4558AA2B" w14:textId="68F0AD43" w:rsidR="00D43979" w:rsidRPr="00BB010C" w:rsidRDefault="00D43979"/>
    <w:bookmarkEnd w:id="0"/>
    <w:p w14:paraId="5F644008" w14:textId="695C0EA8" w:rsidR="00E81160" w:rsidRDefault="005F6BAF" w:rsidP="001C2701">
      <w:pPr>
        <w:pStyle w:val="ListParagraph"/>
        <w:numPr>
          <w:ilvl w:val="0"/>
          <w:numId w:val="6"/>
        </w:numPr>
        <w:outlineLvl w:val="0"/>
        <w:rPr>
          <w:b/>
          <w:sz w:val="28"/>
        </w:rPr>
      </w:pPr>
      <w:r>
        <w:rPr>
          <w:b/>
          <w:sz w:val="28"/>
        </w:rPr>
        <w:t>Detailed Design Issues</w:t>
      </w:r>
    </w:p>
    <w:p w14:paraId="651A1E09" w14:textId="42A13918" w:rsidR="001B64AF" w:rsidRDefault="005F6BAF" w:rsidP="001C2701">
      <w:pPr>
        <w:pStyle w:val="ListParagraph"/>
        <w:numPr>
          <w:ilvl w:val="1"/>
          <w:numId w:val="6"/>
        </w:numPr>
        <w:outlineLvl w:val="1"/>
        <w:rPr>
          <w:b/>
        </w:rPr>
      </w:pPr>
      <w:r>
        <w:rPr>
          <w:b/>
        </w:rPr>
        <w:t>Results of Design Prototypes</w:t>
      </w:r>
    </w:p>
    <w:p w14:paraId="737397BB" w14:textId="19D24577" w:rsidR="007821A2" w:rsidRPr="006924AC" w:rsidRDefault="007821A2" w:rsidP="00FE693A">
      <w:pPr>
        <w:pStyle w:val="ListParagraph"/>
        <w:numPr>
          <w:ilvl w:val="2"/>
          <w:numId w:val="6"/>
        </w:numPr>
        <w:rPr>
          <w:b/>
          <w:sz w:val="28"/>
        </w:rPr>
      </w:pPr>
      <w:r w:rsidRPr="006924AC">
        <w:rPr>
          <w:b/>
        </w:rPr>
        <w:br/>
      </w:r>
      <w:r w:rsidR="00B139C3">
        <w:rPr>
          <w:b/>
          <w:sz w:val="28"/>
        </w:rPr>
        <w:br/>
      </w:r>
    </w:p>
    <w:p w14:paraId="34B2521E" w14:textId="3C934E93" w:rsidR="007821A2" w:rsidRPr="00DF3C78" w:rsidRDefault="005F6BAF" w:rsidP="001C2701">
      <w:pPr>
        <w:pStyle w:val="ListParagraph"/>
        <w:numPr>
          <w:ilvl w:val="0"/>
          <w:numId w:val="6"/>
        </w:numPr>
        <w:outlineLvl w:val="0"/>
      </w:pPr>
      <w:r>
        <w:rPr>
          <w:b/>
          <w:sz w:val="28"/>
        </w:rPr>
        <w:t>Detailed Design Information</w:t>
      </w:r>
    </w:p>
    <w:p w14:paraId="4E58B008" w14:textId="77777777" w:rsidR="00D97505" w:rsidRDefault="00235F01" w:rsidP="00D97505">
      <w:pPr>
        <w:pStyle w:val="ListParagraph"/>
        <w:numPr>
          <w:ilvl w:val="1"/>
          <w:numId w:val="6"/>
        </w:numPr>
        <w:outlineLvl w:val="1"/>
        <w:rPr>
          <w:b/>
        </w:rPr>
      </w:pPr>
      <w:r>
        <w:rPr>
          <w:b/>
        </w:rPr>
        <w:t>Class Diagram</w:t>
      </w:r>
    </w:p>
    <w:p w14:paraId="624EF47E" w14:textId="151F3C97" w:rsidR="00D97505" w:rsidRDefault="00D97505" w:rsidP="00D97505">
      <w:pPr>
        <w:pStyle w:val="ListParagraph"/>
        <w:outlineLvl w:val="1"/>
      </w:pPr>
      <w:r>
        <w:t>Each class in the Jarvis Emulator rough</w:t>
      </w:r>
      <w:r w:rsidR="006A4873">
        <w:t>ly</w:t>
      </w:r>
      <w:r>
        <w:t xml:space="preserve"> corresponds to the various “modules” outlined in the high level architectural design. The following are descriptions of the functionality of each class</w:t>
      </w:r>
      <w:r w:rsidR="006A4873">
        <w:t xml:space="preserve"> and its observation relationship with other classes</w:t>
      </w:r>
      <w:r>
        <w:t>:</w:t>
      </w:r>
    </w:p>
    <w:p w14:paraId="4FEBE45B" w14:textId="242A8DAD" w:rsidR="00D97505" w:rsidRDefault="001C49C5" w:rsidP="00D97505">
      <w:pPr>
        <w:pStyle w:val="ListParagraph"/>
        <w:numPr>
          <w:ilvl w:val="2"/>
          <w:numId w:val="31"/>
        </w:numPr>
        <w:outlineLvl w:val="1"/>
      </w:pPr>
      <w:r w:rsidRPr="001C49C5">
        <w:rPr>
          <w:b/>
        </w:rPr>
        <w:t>Face Detector</w:t>
      </w:r>
      <w:r>
        <w:t xml:space="preserve">: Uses the Adaboost algorithm contained within the OpenCV API to determine the locations of faces </w:t>
      </w:r>
      <w:r w:rsidR="00876DEE">
        <w:t xml:space="preserve">in each frame of video captured by the webcam. </w:t>
      </w:r>
      <w:r w:rsidR="003331BB">
        <w:t>This class is used to pass raw face images to the Face Recognizer for recognition processing</w:t>
      </w:r>
      <w:r w:rsidR="00067D9D">
        <w:t xml:space="preserve">. Because detection must always occur before recognition, this is the only class that has access to the Face Recognizer class. </w:t>
      </w:r>
      <w:r w:rsidR="00821837">
        <w:t xml:space="preserve">The Face Detector </w:t>
      </w:r>
      <w:r w:rsidR="006A1E18">
        <w:t>is</w:t>
      </w:r>
      <w:r w:rsidR="00FB75C3">
        <w:t xml:space="preserve"> an observer of the Action Mana</w:t>
      </w:r>
      <w:r w:rsidR="006A1E18">
        <w:t xml:space="preserve">ger so that it </w:t>
      </w:r>
      <w:r w:rsidR="00821837">
        <w:t xml:space="preserve">can be used to take snapshots of the </w:t>
      </w:r>
      <w:r w:rsidR="005900E5">
        <w:t>active user’s face on command.</w:t>
      </w:r>
      <w:r w:rsidR="00F66B74">
        <w:t xml:space="preserve"> This class is observed by the </w:t>
      </w:r>
      <w:r w:rsidR="00F66B74">
        <w:lastRenderedPageBreak/>
        <w:t>Configuration Manager, which must know who the active user is at all times</w:t>
      </w:r>
      <w:r w:rsidR="006A1E18">
        <w:t>.</w:t>
      </w:r>
      <w:r w:rsidR="00F66B74">
        <w:t xml:space="preserve"> </w:t>
      </w:r>
      <w:r w:rsidR="00E63891">
        <w:t xml:space="preserve">It is also observed by the Main Window, which displays the processed feed from the webcam when the user </w:t>
      </w:r>
      <w:r w:rsidR="00F05DB2">
        <w:t>opens the ‘Video Feed’ tab.</w:t>
      </w:r>
    </w:p>
    <w:p w14:paraId="22F9A797" w14:textId="61538294" w:rsidR="00D97505" w:rsidRDefault="005900E5" w:rsidP="00D97505">
      <w:pPr>
        <w:pStyle w:val="ListParagraph"/>
        <w:numPr>
          <w:ilvl w:val="2"/>
          <w:numId w:val="31"/>
        </w:numPr>
        <w:outlineLvl w:val="1"/>
      </w:pPr>
      <w:r>
        <w:rPr>
          <w:b/>
        </w:rPr>
        <w:t>Face Recognizer</w:t>
      </w:r>
      <w:r>
        <w:t xml:space="preserve">: </w:t>
      </w:r>
      <w:r w:rsidR="003A5FF0">
        <w:t>T</w:t>
      </w:r>
      <w:r>
        <w:t xml:space="preserve">akes input images </w:t>
      </w:r>
      <w:r w:rsidR="00EE663E">
        <w:t>from the Face Detector in conjunction with the training data loaded as eigen images to determine</w:t>
      </w:r>
      <w:r w:rsidR="002443F7">
        <w:t xml:space="preserve"> the active user of the application.</w:t>
      </w:r>
    </w:p>
    <w:p w14:paraId="5CE0E96C" w14:textId="1480FC61" w:rsidR="006A1E18" w:rsidRDefault="006A1E18" w:rsidP="00D97505">
      <w:pPr>
        <w:pStyle w:val="ListParagraph"/>
        <w:numPr>
          <w:ilvl w:val="2"/>
          <w:numId w:val="31"/>
        </w:numPr>
        <w:outlineLvl w:val="1"/>
      </w:pPr>
      <w:r>
        <w:rPr>
          <w:b/>
        </w:rPr>
        <w:t>Configuration Manager</w:t>
      </w:r>
      <w:r>
        <w:t>:</w:t>
      </w:r>
      <w:r>
        <w:rPr>
          <w:b/>
        </w:rPr>
        <w:t xml:space="preserve"> </w:t>
      </w:r>
      <w:r w:rsidR="003A5FF0">
        <w:t>Stores details related to the configuration of the application and of each user to a file. Also retrieves this information when it</w:t>
      </w:r>
      <w:r w:rsidR="00CD5FD9">
        <w:t>’</w:t>
      </w:r>
      <w:r w:rsidR="003A5FF0">
        <w:t xml:space="preserve">s needed by the other modules. Specifically, </w:t>
      </w:r>
      <w:r w:rsidR="00770BC3">
        <w:t>the Configuration Manager is observed by the Face Detector</w:t>
      </w:r>
      <w:r w:rsidR="00BA7467">
        <w:t>,</w:t>
      </w:r>
      <w:r w:rsidR="00770BC3">
        <w:t xml:space="preserve"> </w:t>
      </w:r>
      <w:r w:rsidR="005206A3">
        <w:t>Speech Recognizer</w:t>
      </w:r>
      <w:r w:rsidR="00BA7467">
        <w:t>, and the Main Window</w:t>
      </w:r>
      <w:r w:rsidR="00770BC3">
        <w:t>. It provides that path to the training data to the Face Detector (to be used by the Face Recognizer)</w:t>
      </w:r>
      <w:r w:rsidR="00CD5FD9">
        <w:t xml:space="preserve"> as well as the guids of the associated users</w:t>
      </w:r>
      <w:r w:rsidR="00770BC3">
        <w:t xml:space="preserve">. </w:t>
      </w:r>
      <w:r w:rsidR="005206A3">
        <w:t>Additio</w:t>
      </w:r>
      <w:r w:rsidR="009856A9">
        <w:t>nally, this class sends user specific command objects</w:t>
      </w:r>
      <w:r w:rsidR="005206A3">
        <w:t xml:space="preserve"> that it has translated from the Speech Recognizer back to the Speech Recognizer.</w:t>
      </w:r>
      <w:r w:rsidR="00BA7467">
        <w:t xml:space="preserve"> The Main Window uses the loaded data from the Configuration Manager to display configuration settings to a user.</w:t>
      </w:r>
    </w:p>
    <w:p w14:paraId="162A1F5E" w14:textId="0EFEB0D2" w:rsidR="009F1656" w:rsidRDefault="009F1656" w:rsidP="00D97505">
      <w:pPr>
        <w:pStyle w:val="ListParagraph"/>
        <w:numPr>
          <w:ilvl w:val="2"/>
          <w:numId w:val="31"/>
        </w:numPr>
        <w:outlineLvl w:val="1"/>
      </w:pPr>
      <w:r>
        <w:rPr>
          <w:b/>
        </w:rPr>
        <w:t>User</w:t>
      </w:r>
      <w:r w:rsidRPr="009F1656">
        <w:t>:</w:t>
      </w:r>
      <w:r>
        <w:t xml:space="preserve"> Stores identification information of each user in addition to a dictionary that the Configuration Manager uses to translate command objects provided by the Speech Recognizer. </w:t>
      </w:r>
    </w:p>
    <w:p w14:paraId="7C0FB999" w14:textId="363F37D7" w:rsidR="00FB75C3" w:rsidRDefault="00FB75C3" w:rsidP="00D97505">
      <w:pPr>
        <w:pStyle w:val="ListParagraph"/>
        <w:numPr>
          <w:ilvl w:val="2"/>
          <w:numId w:val="31"/>
        </w:numPr>
        <w:outlineLvl w:val="1"/>
      </w:pPr>
      <w:r>
        <w:rPr>
          <w:b/>
        </w:rPr>
        <w:t>Main Window</w:t>
      </w:r>
      <w:r w:rsidRPr="00FB75C3">
        <w:t>:</w:t>
      </w:r>
      <w:r>
        <w:t xml:space="preserve"> The visual user interface of the application. The Main Window is used to configure user profiles and the general application settings. </w:t>
      </w:r>
      <w:r w:rsidR="00F05DB2">
        <w:t>It is observed by the Configuration Manager</w:t>
      </w:r>
      <w:r w:rsidR="00BA7467">
        <w:t>, which saves the configuration settings inputted by the user.</w:t>
      </w:r>
    </w:p>
    <w:p w14:paraId="2E9E97A7" w14:textId="75CE334B" w:rsidR="00DD6FB1" w:rsidRDefault="00AD0401" w:rsidP="00DD6FB1">
      <w:pPr>
        <w:pStyle w:val="ListParagraph"/>
        <w:numPr>
          <w:ilvl w:val="2"/>
          <w:numId w:val="31"/>
        </w:numPr>
        <w:outlineLvl w:val="1"/>
      </w:pPr>
      <w:r>
        <w:rPr>
          <w:b/>
        </w:rPr>
        <w:t>Action Manager</w:t>
      </w:r>
      <w:r w:rsidRPr="00AD0401">
        <w:t>:</w:t>
      </w:r>
      <w:r>
        <w:t xml:space="preserve"> The “command executor” of the application. </w:t>
      </w:r>
      <w:r w:rsidR="00E61BF7">
        <w:t>The Action Manager performs various operations based on &lt;command,command object&gt; pairs received from the Speech Recognizer. Specifically, these operations include opening/closing applications, logging out, taking pictures of the user, and retrieving updates from websites relevant to the user</w:t>
      </w:r>
      <w:r w:rsidR="00632C46">
        <w:t xml:space="preserve"> (it uses the RSS Manager for this one)</w:t>
      </w:r>
      <w:r w:rsidR="00E61BF7">
        <w:t>.</w:t>
      </w:r>
      <w:r w:rsidR="00632C46">
        <w:t xml:space="preserve"> </w:t>
      </w:r>
      <w:r w:rsidR="00CC429F">
        <w:t>It is observed by the Main Window and the Speech Constructor. The Action Manager passes status notifications to the Main Window. Finally, it passes text output from its operations to the Speech Constructor</w:t>
      </w:r>
      <w:r w:rsidR="00DD6FB1">
        <w:t xml:space="preserve"> to be processed and verbally expressed to the user.</w:t>
      </w:r>
    </w:p>
    <w:p w14:paraId="0292BA1D" w14:textId="46C38396" w:rsidR="00DD6FB1" w:rsidRDefault="00DD6FB1" w:rsidP="00DD6FB1">
      <w:pPr>
        <w:pStyle w:val="ListParagraph"/>
        <w:numPr>
          <w:ilvl w:val="2"/>
          <w:numId w:val="31"/>
        </w:numPr>
        <w:outlineLvl w:val="1"/>
      </w:pPr>
      <w:r>
        <w:rPr>
          <w:b/>
        </w:rPr>
        <w:t>RSS Manager</w:t>
      </w:r>
      <w:r w:rsidRPr="00DD6FB1">
        <w:t>:</w:t>
      </w:r>
      <w:r>
        <w:t xml:space="preserve"> </w:t>
      </w:r>
      <w:r w:rsidR="004628F9">
        <w:t xml:space="preserve">Retrieves RSS feeds from the URL specified by the Action Manager and parses the retrieved information. This class is used only by the Action Manager and is therefore not included in the Publish/Subscribe system. </w:t>
      </w:r>
      <w:r w:rsidR="00F8030A">
        <w:t>It sends parsed information back to the Action Manager.</w:t>
      </w:r>
    </w:p>
    <w:p w14:paraId="559BF9CB" w14:textId="010FF15C" w:rsidR="00F8030A" w:rsidRDefault="00F8030A" w:rsidP="00DD6FB1">
      <w:pPr>
        <w:pStyle w:val="ListParagraph"/>
        <w:numPr>
          <w:ilvl w:val="2"/>
          <w:numId w:val="31"/>
        </w:numPr>
        <w:outlineLvl w:val="1"/>
      </w:pPr>
      <w:r>
        <w:rPr>
          <w:b/>
        </w:rPr>
        <w:t>Speech Constructor</w:t>
      </w:r>
      <w:r w:rsidRPr="00F8030A">
        <w:t>:</w:t>
      </w:r>
      <w:r>
        <w:t xml:space="preserve"> Processes text output from the Action Manager, construct natural-sounding sentences, and verbalizes those sentences to the user.</w:t>
      </w:r>
    </w:p>
    <w:p w14:paraId="479CE543" w14:textId="407B08D1" w:rsidR="009D757F" w:rsidRDefault="009D757F" w:rsidP="00DD6FB1">
      <w:pPr>
        <w:pStyle w:val="ListParagraph"/>
        <w:numPr>
          <w:ilvl w:val="2"/>
          <w:numId w:val="31"/>
        </w:numPr>
        <w:outlineLvl w:val="1"/>
      </w:pPr>
      <w:r>
        <w:rPr>
          <w:b/>
        </w:rPr>
        <w:t>Speech Recognizer</w:t>
      </w:r>
      <w:r w:rsidRPr="009D757F">
        <w:t>:</w:t>
      </w:r>
      <w:r>
        <w:t xml:space="preserve"> </w:t>
      </w:r>
      <w:r w:rsidR="00696958">
        <w:t>Listens for commands provided by the active user of the application. The user uses a set of trigger words (e.g. “Ok Jarvis”) to enable the “listening”. Anything the user says direct after verbalizing the trigger words is recorded, converted to text</w:t>
      </w:r>
      <w:r w:rsidR="009A5E65">
        <w:t>, and parses the text</w:t>
      </w:r>
      <w:r w:rsidR="00696958">
        <w:t xml:space="preserve"> for &lt;command, command object&gt; pairs. </w:t>
      </w:r>
      <w:r w:rsidR="009A5E65">
        <w:t>The Speech Recognizer is observed by the Action Manager, which receives &lt;command, command object&gt; pairs and performs the corresponding actions.</w:t>
      </w:r>
      <w:r w:rsidR="008F63B3">
        <w:t xml:space="preserve"> It is also observed by the Configuration Manager, which receives the raw converted text and the Dictionary of the active user to aid in the parsing.</w:t>
      </w:r>
    </w:p>
    <w:p w14:paraId="22372EEC" w14:textId="75C1033E" w:rsidR="004751C1" w:rsidRDefault="004751C1" w:rsidP="00DD6FB1">
      <w:pPr>
        <w:pStyle w:val="ListParagraph"/>
        <w:numPr>
          <w:ilvl w:val="2"/>
          <w:numId w:val="31"/>
        </w:numPr>
        <w:outlineLvl w:val="1"/>
      </w:pPr>
      <w:r>
        <w:rPr>
          <w:b/>
        </w:rPr>
        <w:t>Subscription Manager</w:t>
      </w:r>
      <w:r w:rsidRPr="004751C1">
        <w:t>:</w:t>
      </w:r>
      <w:r>
        <w:t xml:space="preserve"> Ties all of the modules together. This class instantiates the modules and set ups the subscriptions between them as per the Observer Pattern described </w:t>
      </w:r>
      <w:hyperlink r:id="rId8" w:history="1">
        <w:r w:rsidRPr="008F7DBB">
          <w:rPr>
            <w:rStyle w:val="Hyperlink"/>
          </w:rPr>
          <w:t>here</w:t>
        </w:r>
      </w:hyperlink>
      <w:r>
        <w:t>.</w:t>
      </w:r>
    </w:p>
    <w:p w14:paraId="45EBD3C7" w14:textId="42CD918C" w:rsidR="00D901FC" w:rsidRDefault="00212E0D" w:rsidP="00D901FC">
      <w:pPr>
        <w:pStyle w:val="ListParagraph"/>
        <w:numPr>
          <w:ilvl w:val="2"/>
          <w:numId w:val="31"/>
        </w:numPr>
        <w:outlineLvl w:val="1"/>
      </w:pPr>
      <w:r>
        <w:rPr>
          <w:b/>
        </w:rPr>
        <w:t>IObservable&lt;T&gt; and IObservable&lt;T&gt;</w:t>
      </w:r>
      <w:r>
        <w:t>: These are interfaces provided by the .NET Framework used to implement the Observer Pattern.</w:t>
      </w:r>
    </w:p>
    <w:p w14:paraId="63557290" w14:textId="63DF0DD2" w:rsidR="00D901FC" w:rsidRPr="00D901FC" w:rsidRDefault="00D901FC" w:rsidP="00D901FC"/>
    <w:p w14:paraId="00046F6B" w14:textId="42E5BDB4" w:rsidR="006F2000" w:rsidRPr="006F2000" w:rsidRDefault="006F2000" w:rsidP="006F2000">
      <w:pPr>
        <w:pStyle w:val="ListParagraph"/>
        <w:outlineLvl w:val="1"/>
      </w:pPr>
    </w:p>
    <w:p w14:paraId="3AE8AC82" w14:textId="77777777" w:rsidR="002C3297" w:rsidRDefault="002C3297" w:rsidP="00A00A51">
      <w:r w:rsidRPr="00A00A51">
        <w:object w:dxaOrig="14340" w:dyaOrig="13126" w14:anchorId="5D37407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1pt;height:411.75pt" o:ole="">
            <v:imagedata r:id="rId9" o:title=""/>
          </v:shape>
          <o:OLEObject Type="Embed" ProgID="Visio.Drawing.15" ShapeID="_x0000_i1025" DrawAspect="Content" ObjectID="_1507508998" r:id="rId10"/>
        </w:object>
      </w:r>
    </w:p>
    <w:p w14:paraId="5E50A5A5" w14:textId="74DF2D5C" w:rsidR="0018241F" w:rsidRDefault="002C3297" w:rsidP="00A00A51">
      <w:r>
        <w:br/>
      </w:r>
    </w:p>
    <w:p w14:paraId="3D97C066" w14:textId="77777777" w:rsidR="0018241F" w:rsidRDefault="0018241F" w:rsidP="0018241F">
      <w:pPr>
        <w:pStyle w:val="ListParagraph"/>
        <w:numPr>
          <w:ilvl w:val="1"/>
          <w:numId w:val="6"/>
        </w:numPr>
        <w:outlineLvl w:val="1"/>
        <w:rPr>
          <w:b/>
        </w:rPr>
      </w:pPr>
      <w:r>
        <w:rPr>
          <w:b/>
        </w:rPr>
        <w:t>Activity Diagram</w:t>
      </w:r>
    </w:p>
    <w:p w14:paraId="4B3EB814" w14:textId="77777777" w:rsidR="0018241F" w:rsidRDefault="0018241F" w:rsidP="0018241F">
      <w:pPr>
        <w:pStyle w:val="ListParagraph"/>
        <w:numPr>
          <w:ilvl w:val="1"/>
          <w:numId w:val="6"/>
        </w:numPr>
        <w:outlineLvl w:val="1"/>
        <w:rPr>
          <w:b/>
        </w:rPr>
      </w:pPr>
      <w:r>
        <w:rPr>
          <w:b/>
        </w:rPr>
        <w:t>Sequence Diagrams</w:t>
      </w:r>
    </w:p>
    <w:p w14:paraId="1E6124B0" w14:textId="77777777" w:rsidR="0018241F" w:rsidRDefault="0018241F" w:rsidP="0018241F">
      <w:pPr>
        <w:pStyle w:val="ListParagraph"/>
        <w:numPr>
          <w:ilvl w:val="0"/>
          <w:numId w:val="30"/>
        </w:numPr>
      </w:pPr>
      <w:r w:rsidRPr="0018241F">
        <w:rPr>
          <w:b/>
        </w:rPr>
        <w:t>Speech recognition</w:t>
      </w:r>
      <w:r>
        <w:t>: The user provides a voice command which is taken in by the audio listener class. It is then passed to the Speech Recognizer class which looks through the speech library and returns its result.</w:t>
      </w:r>
      <w:r w:rsidRPr="00082A4B">
        <w:t xml:space="preserve"> </w:t>
      </w:r>
      <w:r>
        <w:object w:dxaOrig="8845" w:dyaOrig="6276" w14:anchorId="6C3DB273">
          <v:shape id="_x0000_i1026" type="#_x0000_t75" style="width:442.5pt;height:313.5pt" o:ole="">
            <v:imagedata r:id="rId11" o:title=""/>
          </v:shape>
          <o:OLEObject Type="Embed" ProgID="Visio.Drawing.15" ShapeID="_x0000_i1026" DrawAspect="Content" ObjectID="_1507508999" r:id="rId12"/>
        </w:object>
      </w:r>
    </w:p>
    <w:p w14:paraId="0FC9247F" w14:textId="77777777" w:rsidR="0018241F" w:rsidRDefault="0018241F" w:rsidP="0018241F">
      <w:pPr>
        <w:pStyle w:val="ListParagraph"/>
        <w:numPr>
          <w:ilvl w:val="0"/>
          <w:numId w:val="30"/>
        </w:numPr>
      </w:pPr>
      <w:r w:rsidRPr="0018241F">
        <w:rPr>
          <w:b/>
        </w:rPr>
        <w:t>Taking Picture</w:t>
      </w:r>
      <w:r>
        <w:t>: The Speech Recognizer calls the Action module, which accesses the user’s webcam, taking a picture, and returning the result to the Action module, where it will proceed to store the picture in Jarvis’s file folder.</w:t>
      </w:r>
      <w:r w:rsidRPr="00082A4B">
        <w:t xml:space="preserve"> </w:t>
      </w:r>
      <w:r>
        <w:object w:dxaOrig="9937" w:dyaOrig="6229" w14:anchorId="15F3DD97">
          <v:shape id="_x0000_i1027" type="#_x0000_t75" style="width:467.25pt;height:292.5pt" o:ole="">
            <v:imagedata r:id="rId13" o:title=""/>
          </v:shape>
          <o:OLEObject Type="Embed" ProgID="Visio.Drawing.15" ShapeID="_x0000_i1027" DrawAspect="Content" ObjectID="_1507509000" r:id="rId14"/>
        </w:object>
      </w:r>
    </w:p>
    <w:p w14:paraId="3289C439" w14:textId="77777777" w:rsidR="0018241F" w:rsidRDefault="0018241F" w:rsidP="0018241F">
      <w:pPr>
        <w:pStyle w:val="ListParagraph"/>
        <w:numPr>
          <w:ilvl w:val="0"/>
          <w:numId w:val="30"/>
        </w:numPr>
      </w:pPr>
      <w:r w:rsidRPr="0018241F">
        <w:rPr>
          <w:b/>
        </w:rPr>
        <w:lastRenderedPageBreak/>
        <w:t>Open Application</w:t>
      </w:r>
      <w:r>
        <w:t>: The Speech Recognizer calls the Action module to open the specified application. The Action module checks Jarvis’s files to find the location of the application (given by the user), and returns the location for the Action module to open. Otherwise, if the application was not specified, an error will be displayed.</w:t>
      </w:r>
      <w:r w:rsidRPr="00082A4B">
        <w:t xml:space="preserve"> </w:t>
      </w:r>
      <w:r>
        <w:object w:dxaOrig="8137" w:dyaOrig="6229" w14:anchorId="4788AE6A">
          <v:shape id="_x0000_i1028" type="#_x0000_t75" style="width:405.75pt;height:311.25pt" o:ole="">
            <v:imagedata r:id="rId15" o:title=""/>
          </v:shape>
          <o:OLEObject Type="Embed" ProgID="Visio.Drawing.15" ShapeID="_x0000_i1028" DrawAspect="Content" ObjectID="_1507509001" r:id="rId16"/>
        </w:object>
      </w:r>
    </w:p>
    <w:p w14:paraId="6A399F5D" w14:textId="77777777" w:rsidR="0018241F" w:rsidRDefault="0018241F" w:rsidP="0018241F">
      <w:pPr>
        <w:pStyle w:val="ListParagraph"/>
        <w:numPr>
          <w:ilvl w:val="0"/>
          <w:numId w:val="30"/>
        </w:numPr>
      </w:pPr>
      <w:r w:rsidRPr="0018241F">
        <w:rPr>
          <w:b/>
        </w:rPr>
        <w:t>Log Out</w:t>
      </w:r>
      <w:r>
        <w:t>: The Speech Recognizer calls the Action module the command for logging out. It will then call the log out function, logging the user out of his or her computer.</w:t>
      </w:r>
      <w:r w:rsidRPr="00082A4B">
        <w:t xml:space="preserve"> </w:t>
      </w:r>
      <w:r>
        <w:object w:dxaOrig="6517" w:dyaOrig="2413" w14:anchorId="6197FA10">
          <v:shape id="_x0000_i1029" type="#_x0000_t75" style="width:325.5pt;height:120.75pt" o:ole="">
            <v:imagedata r:id="rId17" o:title=""/>
          </v:shape>
          <o:OLEObject Type="Embed" ProgID="Visio.Drawing.15" ShapeID="_x0000_i1029" DrawAspect="Content" ObjectID="_1507509002" r:id="rId18"/>
        </w:object>
      </w:r>
    </w:p>
    <w:p w14:paraId="66B064BE" w14:textId="77777777" w:rsidR="00DB0FD4" w:rsidRPr="001945E5" w:rsidRDefault="00DB0FD4" w:rsidP="00DB0FD4">
      <w:pPr>
        <w:pStyle w:val="ListParagraph"/>
        <w:numPr>
          <w:ilvl w:val="0"/>
          <w:numId w:val="30"/>
        </w:numPr>
        <w:rPr>
          <w:b/>
        </w:rPr>
      </w:pPr>
      <w:r w:rsidRPr="00A635BB">
        <w:rPr>
          <w:b/>
        </w:rPr>
        <w:t>Answer Question</w:t>
      </w:r>
      <w:r>
        <w:rPr>
          <w:b/>
        </w:rPr>
        <w:t>:</w:t>
      </w:r>
      <w:r>
        <w:t xml:space="preserve"> The Speech Recognizer recognizes one of the supported user questions, calls the Action module, which in turn will issue a notification to the speech constructor and UI modules so they output the answer to user.</w:t>
      </w:r>
    </w:p>
    <w:p w14:paraId="1815C61C" w14:textId="77777777" w:rsidR="00DB0FD4" w:rsidRDefault="00DB0FD4" w:rsidP="00DB0FD4">
      <w:pPr>
        <w:pStyle w:val="ListParagraph"/>
        <w:ind w:left="1080"/>
      </w:pPr>
      <w:r>
        <w:object w:dxaOrig="10380" w:dyaOrig="3315" w14:anchorId="7CBBD32D">
          <v:shape id="_x0000_i1030" type="#_x0000_t75" style="width:477pt;height:152.25pt" o:ole="">
            <v:imagedata r:id="rId19" o:title=""/>
          </v:shape>
          <o:OLEObject Type="Embed" ProgID="Visio.Drawing.15" ShapeID="_x0000_i1030" DrawAspect="Content" ObjectID="_1507509003" r:id="rId20"/>
        </w:object>
      </w:r>
    </w:p>
    <w:p w14:paraId="165DE808" w14:textId="77777777" w:rsidR="00DB0FD4" w:rsidRPr="00625B64" w:rsidRDefault="00DB0FD4" w:rsidP="00DB0FD4">
      <w:pPr>
        <w:pStyle w:val="ListParagraph"/>
        <w:numPr>
          <w:ilvl w:val="0"/>
          <w:numId w:val="30"/>
        </w:numPr>
        <w:rPr>
          <w:b/>
        </w:rPr>
      </w:pPr>
      <w:r>
        <w:rPr>
          <w:b/>
        </w:rPr>
        <w:t xml:space="preserve">Greet </w:t>
      </w:r>
      <w:r w:rsidRPr="001945E5">
        <w:rPr>
          <w:b/>
        </w:rPr>
        <w:t>user</w:t>
      </w:r>
      <w:r>
        <w:rPr>
          <w:b/>
        </w:rPr>
        <w:t>:</w:t>
      </w:r>
      <w:r>
        <w:t xml:space="preserve"> The Face Recognizer recognizes a registered user and calls the Configuration module, which calls the Action Module, which issues a notification to the speech constructor and UI so they output a greeting to the user.</w:t>
      </w:r>
    </w:p>
    <w:p w14:paraId="0A0BAB6B" w14:textId="2B9B35CD" w:rsidR="00DB0FD4" w:rsidRDefault="00DB0FD4" w:rsidP="00DB0FD4">
      <w:pPr>
        <w:pStyle w:val="ListParagraph"/>
        <w:ind w:left="1080"/>
      </w:pPr>
      <w:r>
        <w:object w:dxaOrig="13441" w:dyaOrig="4336" w14:anchorId="4CA1651A">
          <v:shape id="_x0000_i1031" type="#_x0000_t75" style="width:476.25pt;height:153.75pt" o:ole="">
            <v:imagedata r:id="rId21" o:title=""/>
          </v:shape>
          <o:OLEObject Type="Embed" ProgID="Visio.Drawing.15" ShapeID="_x0000_i1031" DrawAspect="Content" ObjectID="_1507509004" r:id="rId22"/>
        </w:object>
      </w:r>
    </w:p>
    <w:p w14:paraId="19CA81E5" w14:textId="4028AAA9" w:rsidR="00235F01" w:rsidRPr="0018241F" w:rsidRDefault="00B139C3" w:rsidP="0018241F">
      <w:pPr>
        <w:pStyle w:val="ListParagraph"/>
        <w:outlineLvl w:val="1"/>
        <w:rPr>
          <w:b/>
        </w:rPr>
      </w:pPr>
      <w:r w:rsidRPr="0018241F">
        <w:rPr>
          <w:b/>
        </w:rPr>
        <w:br/>
      </w:r>
    </w:p>
    <w:p w14:paraId="40807618" w14:textId="08E5FBF8" w:rsidR="00A32EBF" w:rsidRPr="00235F01" w:rsidRDefault="00235F01" w:rsidP="00235F01">
      <w:pPr>
        <w:pStyle w:val="ListParagraph"/>
        <w:numPr>
          <w:ilvl w:val="0"/>
          <w:numId w:val="6"/>
        </w:numPr>
        <w:outlineLvl w:val="1"/>
        <w:rPr>
          <w:b/>
        </w:rPr>
      </w:pPr>
      <w:r>
        <w:rPr>
          <w:b/>
          <w:sz w:val="28"/>
        </w:rPr>
        <w:t>Trace of Requirements to Design</w:t>
      </w:r>
      <w:r w:rsidR="007821A2" w:rsidRPr="00235F01">
        <w:rPr>
          <w:b/>
        </w:rPr>
        <w:br/>
      </w:r>
    </w:p>
    <w:sectPr w:rsidR="00A32EBF" w:rsidRPr="00235F01" w:rsidSect="00645519">
      <w:footerReference w:type="default" r:id="rId23"/>
      <w:pgSz w:w="12240" w:h="15840"/>
      <w:pgMar w:top="1080" w:right="1350" w:bottom="990" w:left="1350" w:header="720" w:footer="27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649C317" w14:textId="77777777" w:rsidR="00BC095F" w:rsidRDefault="00BC095F" w:rsidP="007A152F">
      <w:pPr>
        <w:spacing w:after="0" w:line="240" w:lineRule="auto"/>
      </w:pPr>
      <w:r>
        <w:separator/>
      </w:r>
    </w:p>
  </w:endnote>
  <w:endnote w:type="continuationSeparator" w:id="0">
    <w:p w14:paraId="7B741A7D" w14:textId="77777777" w:rsidR="00BC095F" w:rsidRDefault="00BC095F" w:rsidP="007A152F">
      <w:pPr>
        <w:spacing w:after="0" w:line="240" w:lineRule="auto"/>
      </w:pPr>
      <w:r>
        <w:continuationSeparator/>
      </w:r>
    </w:p>
  </w:endnote>
  <w:endnote w:type="continuationNotice" w:id="1">
    <w:p w14:paraId="38995CD5" w14:textId="77777777" w:rsidR="00BC095F" w:rsidRDefault="00BC09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8029021"/>
      <w:docPartObj>
        <w:docPartGallery w:val="Page Numbers (Bottom of Page)"/>
        <w:docPartUnique/>
      </w:docPartObj>
    </w:sdtPr>
    <w:sdtEndPr>
      <w:rPr>
        <w:noProof/>
      </w:rPr>
    </w:sdtEndPr>
    <w:sdtContent>
      <w:p w14:paraId="2B83768C" w14:textId="3B3CF15C" w:rsidR="00B17545" w:rsidRDefault="00B17545">
        <w:pPr>
          <w:pStyle w:val="Footer"/>
          <w:jc w:val="right"/>
        </w:pPr>
        <w:r>
          <w:fldChar w:fldCharType="begin"/>
        </w:r>
        <w:r>
          <w:instrText xml:space="preserve"> PAGE   \* MERGEFORMAT </w:instrText>
        </w:r>
        <w:r>
          <w:fldChar w:fldCharType="separate"/>
        </w:r>
        <w:r w:rsidR="00DB0FD4">
          <w:rPr>
            <w:noProof/>
          </w:rPr>
          <w:t>1</w:t>
        </w:r>
        <w:r>
          <w:rPr>
            <w:noProof/>
          </w:rPr>
          <w:fldChar w:fldCharType="end"/>
        </w:r>
      </w:p>
    </w:sdtContent>
  </w:sdt>
  <w:p w14:paraId="072EBEA3" w14:textId="77777777" w:rsidR="00B17545" w:rsidRDefault="00B175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BAA46C" w14:textId="77777777" w:rsidR="00BC095F" w:rsidRDefault="00BC095F" w:rsidP="007A152F">
      <w:pPr>
        <w:spacing w:after="0" w:line="240" w:lineRule="auto"/>
      </w:pPr>
      <w:r>
        <w:separator/>
      </w:r>
    </w:p>
  </w:footnote>
  <w:footnote w:type="continuationSeparator" w:id="0">
    <w:p w14:paraId="2B8BA1E0" w14:textId="77777777" w:rsidR="00BC095F" w:rsidRDefault="00BC095F" w:rsidP="007A152F">
      <w:pPr>
        <w:spacing w:after="0" w:line="240" w:lineRule="auto"/>
      </w:pPr>
      <w:r>
        <w:continuationSeparator/>
      </w:r>
    </w:p>
  </w:footnote>
  <w:footnote w:type="continuationNotice" w:id="1">
    <w:p w14:paraId="4121FC62" w14:textId="77777777" w:rsidR="00BC095F" w:rsidRDefault="00BC095F">
      <w:pPr>
        <w:spacing w:after="0" w:line="240" w:lineRule="auto"/>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919D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F666C69"/>
    <w:multiLevelType w:val="hybridMultilevel"/>
    <w:tmpl w:val="8F16BC60"/>
    <w:lvl w:ilvl="0" w:tplc="0B66CBAC">
      <w:start w:val="1"/>
      <w:numFmt w:val="decimal"/>
      <w:lvlText w:val="No: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797A71"/>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9895AE3"/>
    <w:multiLevelType w:val="multilevel"/>
    <w:tmpl w:val="6AB4EF92"/>
    <w:lvl w:ilvl="0">
      <w:start w:val="1"/>
      <w:numFmt w:val="decimal"/>
      <w:suff w:val="nothing"/>
      <w:lvlText w:val="No: %1"/>
      <w:lvlJc w:val="left"/>
      <w:pPr>
        <w:ind w:left="0" w:firstLine="0"/>
      </w:pPr>
      <w:rPr>
        <w:rFonts w:hint="default"/>
        <w:b w:val="0"/>
        <w:i/>
        <w:sz w:val="22"/>
        <w:u w:val="singl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1C8B33B7"/>
    <w:multiLevelType w:val="hybridMultilevel"/>
    <w:tmpl w:val="4CF609C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D673E94"/>
    <w:multiLevelType w:val="multilevel"/>
    <w:tmpl w:val="F03E43EE"/>
    <w:lvl w:ilvl="0">
      <w:start w:val="3"/>
      <w:numFmt w:val="decimal"/>
      <w:lvlText w:val="%1"/>
      <w:lvlJc w:val="left"/>
      <w:pPr>
        <w:ind w:left="360" w:hanging="360"/>
      </w:pPr>
      <w:rPr>
        <w:rFonts w:hint="default"/>
        <w:b/>
        <w:sz w:val="22"/>
      </w:rPr>
    </w:lvl>
    <w:lvl w:ilvl="1">
      <w:start w:val="9"/>
      <w:numFmt w:val="decimal"/>
      <w:lvlText w:val="%1.%2"/>
      <w:lvlJc w:val="left"/>
      <w:pPr>
        <w:ind w:left="1080" w:hanging="360"/>
      </w:pPr>
      <w:rPr>
        <w:rFonts w:hint="default"/>
        <w:b/>
        <w:sz w:val="22"/>
      </w:rPr>
    </w:lvl>
    <w:lvl w:ilvl="2">
      <w:start w:val="1"/>
      <w:numFmt w:val="decimal"/>
      <w:lvlText w:val="%1.%2.%3"/>
      <w:lvlJc w:val="left"/>
      <w:pPr>
        <w:ind w:left="2160" w:hanging="720"/>
      </w:pPr>
      <w:rPr>
        <w:rFonts w:hint="default"/>
        <w:b/>
        <w:sz w:val="22"/>
      </w:rPr>
    </w:lvl>
    <w:lvl w:ilvl="3">
      <w:start w:val="1"/>
      <w:numFmt w:val="decimal"/>
      <w:lvlText w:val="%1.%2.%3.%4"/>
      <w:lvlJc w:val="left"/>
      <w:pPr>
        <w:ind w:left="2880" w:hanging="720"/>
      </w:pPr>
      <w:rPr>
        <w:rFonts w:hint="default"/>
        <w:b/>
        <w:sz w:val="22"/>
      </w:rPr>
    </w:lvl>
    <w:lvl w:ilvl="4">
      <w:start w:val="1"/>
      <w:numFmt w:val="decimal"/>
      <w:lvlText w:val="%1.%2.%3.%4.%5"/>
      <w:lvlJc w:val="left"/>
      <w:pPr>
        <w:ind w:left="3600" w:hanging="720"/>
      </w:pPr>
      <w:rPr>
        <w:rFonts w:hint="default"/>
        <w:b/>
        <w:sz w:val="22"/>
      </w:rPr>
    </w:lvl>
    <w:lvl w:ilvl="5">
      <w:start w:val="1"/>
      <w:numFmt w:val="decimal"/>
      <w:lvlText w:val="%1.%2.%3.%4.%5.%6"/>
      <w:lvlJc w:val="left"/>
      <w:pPr>
        <w:ind w:left="4680" w:hanging="1080"/>
      </w:pPr>
      <w:rPr>
        <w:rFonts w:hint="default"/>
        <w:b/>
        <w:sz w:val="22"/>
      </w:rPr>
    </w:lvl>
    <w:lvl w:ilvl="6">
      <w:start w:val="1"/>
      <w:numFmt w:val="decimal"/>
      <w:lvlText w:val="%1.%2.%3.%4.%5.%6.%7"/>
      <w:lvlJc w:val="left"/>
      <w:pPr>
        <w:ind w:left="5400" w:hanging="1080"/>
      </w:pPr>
      <w:rPr>
        <w:rFonts w:hint="default"/>
        <w:b/>
        <w:sz w:val="22"/>
      </w:rPr>
    </w:lvl>
    <w:lvl w:ilvl="7">
      <w:start w:val="1"/>
      <w:numFmt w:val="decimal"/>
      <w:lvlText w:val="%1.%2.%3.%4.%5.%6.%7.%8"/>
      <w:lvlJc w:val="left"/>
      <w:pPr>
        <w:ind w:left="6480" w:hanging="1440"/>
      </w:pPr>
      <w:rPr>
        <w:rFonts w:hint="default"/>
        <w:b/>
        <w:sz w:val="22"/>
      </w:rPr>
    </w:lvl>
    <w:lvl w:ilvl="8">
      <w:start w:val="1"/>
      <w:numFmt w:val="decimal"/>
      <w:lvlText w:val="%1.%2.%3.%4.%5.%6.%7.%8.%9"/>
      <w:lvlJc w:val="left"/>
      <w:pPr>
        <w:ind w:left="7200" w:hanging="1440"/>
      </w:pPr>
      <w:rPr>
        <w:rFonts w:hint="default"/>
        <w:b/>
        <w:sz w:val="22"/>
      </w:rPr>
    </w:lvl>
  </w:abstractNum>
  <w:abstractNum w:abstractNumId="6">
    <w:nsid w:val="1F0D7D0C"/>
    <w:multiLevelType w:val="hybridMultilevel"/>
    <w:tmpl w:val="FBF802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A979D3"/>
    <w:multiLevelType w:val="multilevel"/>
    <w:tmpl w:val="4CF609C8"/>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hint="default"/>
      </w:rPr>
    </w:lvl>
    <w:lvl w:ilvl="8">
      <w:start w:val="1"/>
      <w:numFmt w:val="bullet"/>
      <w:lvlText w:val=""/>
      <w:lvlJc w:val="left"/>
      <w:pPr>
        <w:ind w:left="6840" w:hanging="360"/>
      </w:pPr>
      <w:rPr>
        <w:rFonts w:ascii="Wingdings" w:hAnsi="Wingdings" w:hint="default"/>
      </w:rPr>
    </w:lvl>
  </w:abstractNum>
  <w:abstractNum w:abstractNumId="8">
    <w:nsid w:val="25BE2BBC"/>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9">
    <w:nsid w:val="27A4668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2CB01B1E"/>
    <w:multiLevelType w:val="hybridMultilevel"/>
    <w:tmpl w:val="0A8E44B6"/>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7FF718F"/>
    <w:multiLevelType w:val="hybridMultilevel"/>
    <w:tmpl w:val="A39E8426"/>
    <w:lvl w:ilvl="0" w:tplc="0B66CBAC">
      <w:start w:val="1"/>
      <w:numFmt w:val="decimal"/>
      <w:lvlText w:val="No: %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2">
    <w:nsid w:val="392B71F3"/>
    <w:multiLevelType w:val="hybridMultilevel"/>
    <w:tmpl w:val="7876A55A"/>
    <w:lvl w:ilvl="0" w:tplc="04090003">
      <w:start w:val="1"/>
      <w:numFmt w:val="bullet"/>
      <w:lvlText w:val="o"/>
      <w:lvlJc w:val="left"/>
      <w:pPr>
        <w:ind w:left="1440" w:hanging="360"/>
      </w:pPr>
      <w:rPr>
        <w:rFonts w:ascii="Courier New" w:hAnsi="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C7B73BF"/>
    <w:multiLevelType w:val="hybridMultilevel"/>
    <w:tmpl w:val="48ECF97C"/>
    <w:lvl w:ilvl="0" w:tplc="8BB8B17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1E5EF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nsid w:val="3E643DB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16">
    <w:nsid w:val="44930BC8"/>
    <w:multiLevelType w:val="multilevel"/>
    <w:tmpl w:val="23B2B008"/>
    <w:lvl w:ilvl="0">
      <w:start w:val="1"/>
      <w:numFmt w:val="decimal"/>
      <w:lvlText w:val="%1)"/>
      <w:lvlJc w:val="left"/>
      <w:pPr>
        <w:ind w:left="360" w:hanging="360"/>
      </w:pPr>
      <w:rPr>
        <w:b/>
        <w:sz w:val="28"/>
      </w:rPr>
    </w:lvl>
    <w:lvl w:ilvl="1">
      <w:start w:val="1"/>
      <w:numFmt w:val="lowerLetter"/>
      <w:lvlText w:val="%2)"/>
      <w:lvlJc w:val="left"/>
      <w:pPr>
        <w:ind w:left="720" w:hanging="360"/>
      </w:pPr>
      <w:rPr>
        <w:b w:val="0"/>
        <w:sz w:val="22"/>
      </w:rPr>
    </w:lvl>
    <w:lvl w:ilvl="2">
      <w:start w:val="1"/>
      <w:numFmt w:val="lowerRoman"/>
      <w:lvlText w:val="%3)"/>
      <w:lvlJc w:val="left"/>
      <w:pPr>
        <w:ind w:left="1080" w:hanging="360"/>
      </w:pPr>
      <w:rPr>
        <w:b w:val="0"/>
        <w:sz w:val="22"/>
      </w:rPr>
    </w:lvl>
    <w:lvl w:ilvl="3">
      <w:start w:val="1"/>
      <w:numFmt w:val="decimal"/>
      <w:lvlText w:val="(%4)"/>
      <w:lvlJc w:val="left"/>
      <w:pPr>
        <w:ind w:left="1440" w:hanging="360"/>
      </w:pPr>
      <w:rPr>
        <w:b w:val="0"/>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6253C06"/>
    <w:multiLevelType w:val="hybridMultilevel"/>
    <w:tmpl w:val="06A8C93C"/>
    <w:lvl w:ilvl="0" w:tplc="04090003">
      <w:start w:val="1"/>
      <w:numFmt w:val="bullet"/>
      <w:lvlText w:val="o"/>
      <w:lvlJc w:val="left"/>
      <w:pPr>
        <w:ind w:left="2520" w:hanging="360"/>
      </w:pPr>
      <w:rPr>
        <w:rFonts w:ascii="Courier New" w:hAnsi="Courier New"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8">
    <w:nsid w:val="463D4D81"/>
    <w:multiLevelType w:val="hybridMultilevel"/>
    <w:tmpl w:val="9B327614"/>
    <w:lvl w:ilvl="0" w:tplc="67882848">
      <w:start w:val="1"/>
      <w:numFmt w:val="decimal"/>
      <w:lvlText w:val="%1)"/>
      <w:lvlJc w:val="left"/>
      <w:pPr>
        <w:ind w:left="1080" w:hanging="360"/>
      </w:pPr>
      <w:rPr>
        <w:rFonts w:asciiTheme="minorHAnsi" w:eastAsiaTheme="minorHAnsi" w:hAnsiTheme="minorHAnsi" w:cstheme="minorBidi"/>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497E3A62"/>
    <w:multiLevelType w:val="multilevel"/>
    <w:tmpl w:val="0A8E44B6"/>
    <w:lvl w:ilvl="0">
      <w:start w:val="1"/>
      <w:numFmt w:val="bullet"/>
      <w:lvlText w:val="o"/>
      <w:lvlJc w:val="left"/>
      <w:pPr>
        <w:ind w:left="1800" w:hanging="360"/>
      </w:pPr>
      <w:rPr>
        <w:rFonts w:ascii="Courier New" w:hAnsi="Courier New" w:hint="default"/>
      </w:rPr>
    </w:lvl>
    <w:lvl w:ilvl="1">
      <w:start w:val="1"/>
      <w:numFmt w:val="bullet"/>
      <w:lvlText w:val="o"/>
      <w:lvlJc w:val="left"/>
      <w:pPr>
        <w:ind w:left="2520" w:hanging="360"/>
      </w:pPr>
      <w:rPr>
        <w:rFonts w:ascii="Courier New" w:hAnsi="Courier New" w:hint="default"/>
      </w:rPr>
    </w:lvl>
    <w:lvl w:ilvl="2">
      <w:start w:val="1"/>
      <w:numFmt w:val="bullet"/>
      <w:lvlText w:val=""/>
      <w:lvlJc w:val="left"/>
      <w:pPr>
        <w:ind w:left="3240" w:hanging="360"/>
      </w:pPr>
      <w:rPr>
        <w:rFonts w:ascii="Wingdings" w:hAnsi="Wingdings" w:hint="default"/>
      </w:rPr>
    </w:lvl>
    <w:lvl w:ilvl="3">
      <w:start w:val="1"/>
      <w:numFmt w:val="bullet"/>
      <w:lvlText w:val=""/>
      <w:lvlJc w:val="left"/>
      <w:pPr>
        <w:ind w:left="3960" w:hanging="360"/>
      </w:pPr>
      <w:rPr>
        <w:rFonts w:ascii="Symbol" w:hAnsi="Symbol" w:hint="default"/>
      </w:rPr>
    </w:lvl>
    <w:lvl w:ilvl="4">
      <w:start w:val="1"/>
      <w:numFmt w:val="bullet"/>
      <w:lvlText w:val="o"/>
      <w:lvlJc w:val="left"/>
      <w:pPr>
        <w:ind w:left="4680" w:hanging="360"/>
      </w:pPr>
      <w:rPr>
        <w:rFonts w:ascii="Courier New" w:hAnsi="Courier New" w:hint="default"/>
      </w:rPr>
    </w:lvl>
    <w:lvl w:ilvl="5">
      <w:start w:val="1"/>
      <w:numFmt w:val="bullet"/>
      <w:lvlText w:val=""/>
      <w:lvlJc w:val="left"/>
      <w:pPr>
        <w:ind w:left="5400" w:hanging="360"/>
      </w:pPr>
      <w:rPr>
        <w:rFonts w:ascii="Wingdings" w:hAnsi="Wingdings" w:hint="default"/>
      </w:rPr>
    </w:lvl>
    <w:lvl w:ilvl="6">
      <w:start w:val="1"/>
      <w:numFmt w:val="bullet"/>
      <w:lvlText w:val=""/>
      <w:lvlJc w:val="left"/>
      <w:pPr>
        <w:ind w:left="6120" w:hanging="360"/>
      </w:pPr>
      <w:rPr>
        <w:rFonts w:ascii="Symbol" w:hAnsi="Symbol" w:hint="default"/>
      </w:rPr>
    </w:lvl>
    <w:lvl w:ilvl="7">
      <w:start w:val="1"/>
      <w:numFmt w:val="bullet"/>
      <w:lvlText w:val="o"/>
      <w:lvlJc w:val="left"/>
      <w:pPr>
        <w:ind w:left="6840" w:hanging="360"/>
      </w:pPr>
      <w:rPr>
        <w:rFonts w:ascii="Courier New" w:hAnsi="Courier New" w:hint="default"/>
      </w:rPr>
    </w:lvl>
    <w:lvl w:ilvl="8">
      <w:start w:val="1"/>
      <w:numFmt w:val="bullet"/>
      <w:lvlText w:val=""/>
      <w:lvlJc w:val="left"/>
      <w:pPr>
        <w:ind w:left="7560" w:hanging="360"/>
      </w:pPr>
      <w:rPr>
        <w:rFonts w:ascii="Wingdings" w:hAnsi="Wingdings" w:hint="default"/>
      </w:rPr>
    </w:lvl>
  </w:abstractNum>
  <w:abstractNum w:abstractNumId="20">
    <w:nsid w:val="50F105FC"/>
    <w:multiLevelType w:val="hybridMultilevel"/>
    <w:tmpl w:val="88861DA0"/>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3B50D4A"/>
    <w:multiLevelType w:val="hybridMultilevel"/>
    <w:tmpl w:val="F45E51D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nsid w:val="5581047F"/>
    <w:multiLevelType w:val="hybridMultilevel"/>
    <w:tmpl w:val="46D49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77129E1"/>
    <w:multiLevelType w:val="hybridMultilevel"/>
    <w:tmpl w:val="8E2A6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979197A"/>
    <w:multiLevelType w:val="multilevel"/>
    <w:tmpl w:val="893682BC"/>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25">
    <w:nsid w:val="725B6C90"/>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26">
    <w:nsid w:val="76380881"/>
    <w:multiLevelType w:val="hybridMultilevel"/>
    <w:tmpl w:val="E1CAA442"/>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7A3F16AB"/>
    <w:multiLevelType w:val="multilevel"/>
    <w:tmpl w:val="5DB8B4F0"/>
    <w:lvl w:ilvl="0">
      <w:start w:val="1"/>
      <w:numFmt w:val="decimal"/>
      <w:suff w:val="nothing"/>
      <w:lvlText w:val="No: %1"/>
      <w:lvlJc w:val="left"/>
      <w:pPr>
        <w:ind w:left="0" w:firstLine="0"/>
      </w:pPr>
      <w:rPr>
        <w:rFonts w:hint="default"/>
        <w:b w:val="0"/>
        <w:i w:val="0"/>
        <w:sz w:val="22"/>
        <w:u w:val="none"/>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nsid w:val="7A903450"/>
    <w:multiLevelType w:val="multilevel"/>
    <w:tmpl w:val="06A8C93C"/>
    <w:lvl w:ilvl="0">
      <w:start w:val="1"/>
      <w:numFmt w:val="bullet"/>
      <w:lvlText w:val="o"/>
      <w:lvlJc w:val="left"/>
      <w:pPr>
        <w:ind w:left="2520" w:hanging="360"/>
      </w:pPr>
      <w:rPr>
        <w:rFonts w:ascii="Courier New" w:hAnsi="Courier New" w:hint="default"/>
      </w:rPr>
    </w:lvl>
    <w:lvl w:ilvl="1">
      <w:start w:val="1"/>
      <w:numFmt w:val="bullet"/>
      <w:lvlText w:val="o"/>
      <w:lvlJc w:val="left"/>
      <w:pPr>
        <w:ind w:left="3240" w:hanging="360"/>
      </w:pPr>
      <w:rPr>
        <w:rFonts w:ascii="Courier New" w:hAnsi="Courier New" w:hint="default"/>
      </w:rPr>
    </w:lvl>
    <w:lvl w:ilvl="2">
      <w:start w:val="1"/>
      <w:numFmt w:val="bullet"/>
      <w:lvlText w:val=""/>
      <w:lvlJc w:val="left"/>
      <w:pPr>
        <w:ind w:left="3960" w:hanging="360"/>
      </w:pPr>
      <w:rPr>
        <w:rFonts w:ascii="Wingdings" w:hAnsi="Wingdings" w:hint="default"/>
      </w:rPr>
    </w:lvl>
    <w:lvl w:ilvl="3">
      <w:start w:val="1"/>
      <w:numFmt w:val="bullet"/>
      <w:lvlText w:val=""/>
      <w:lvlJc w:val="left"/>
      <w:pPr>
        <w:ind w:left="4680" w:hanging="360"/>
      </w:pPr>
      <w:rPr>
        <w:rFonts w:ascii="Symbol" w:hAnsi="Symbol" w:hint="default"/>
      </w:rPr>
    </w:lvl>
    <w:lvl w:ilvl="4">
      <w:start w:val="1"/>
      <w:numFmt w:val="bullet"/>
      <w:lvlText w:val="o"/>
      <w:lvlJc w:val="left"/>
      <w:pPr>
        <w:ind w:left="5400" w:hanging="360"/>
      </w:pPr>
      <w:rPr>
        <w:rFonts w:ascii="Courier New" w:hAnsi="Courier New" w:hint="default"/>
      </w:rPr>
    </w:lvl>
    <w:lvl w:ilvl="5">
      <w:start w:val="1"/>
      <w:numFmt w:val="bullet"/>
      <w:lvlText w:val=""/>
      <w:lvlJc w:val="left"/>
      <w:pPr>
        <w:ind w:left="6120" w:hanging="360"/>
      </w:pPr>
      <w:rPr>
        <w:rFonts w:ascii="Wingdings" w:hAnsi="Wingdings" w:hint="default"/>
      </w:rPr>
    </w:lvl>
    <w:lvl w:ilvl="6">
      <w:start w:val="1"/>
      <w:numFmt w:val="bullet"/>
      <w:lvlText w:val=""/>
      <w:lvlJc w:val="left"/>
      <w:pPr>
        <w:ind w:left="6840" w:hanging="360"/>
      </w:pPr>
      <w:rPr>
        <w:rFonts w:ascii="Symbol" w:hAnsi="Symbol" w:hint="default"/>
      </w:rPr>
    </w:lvl>
    <w:lvl w:ilvl="7">
      <w:start w:val="1"/>
      <w:numFmt w:val="bullet"/>
      <w:lvlText w:val="o"/>
      <w:lvlJc w:val="left"/>
      <w:pPr>
        <w:ind w:left="7560" w:hanging="360"/>
      </w:pPr>
      <w:rPr>
        <w:rFonts w:ascii="Courier New" w:hAnsi="Courier New" w:hint="default"/>
      </w:rPr>
    </w:lvl>
    <w:lvl w:ilvl="8">
      <w:start w:val="1"/>
      <w:numFmt w:val="bullet"/>
      <w:lvlText w:val=""/>
      <w:lvlJc w:val="left"/>
      <w:pPr>
        <w:ind w:left="8280" w:hanging="360"/>
      </w:pPr>
      <w:rPr>
        <w:rFonts w:ascii="Wingdings" w:hAnsi="Wingdings" w:hint="default"/>
      </w:rPr>
    </w:lvl>
  </w:abstractNum>
  <w:abstractNum w:abstractNumId="29">
    <w:nsid w:val="7BE37D32"/>
    <w:multiLevelType w:val="multilevel"/>
    <w:tmpl w:val="97701FC2"/>
    <w:lvl w:ilvl="0">
      <w:start w:val="3"/>
      <w:numFmt w:val="decimal"/>
      <w:lvlText w:val="%1"/>
      <w:lvlJc w:val="left"/>
      <w:pPr>
        <w:ind w:left="360" w:hanging="360"/>
      </w:pPr>
      <w:rPr>
        <w:rFonts w:hint="default"/>
        <w:b/>
        <w:sz w:val="22"/>
      </w:rPr>
    </w:lvl>
    <w:lvl w:ilvl="1">
      <w:start w:val="1"/>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abstractNum w:abstractNumId="30">
    <w:nsid w:val="7E2D4E3B"/>
    <w:multiLevelType w:val="multilevel"/>
    <w:tmpl w:val="CD5E4576"/>
    <w:lvl w:ilvl="0">
      <w:start w:val="3"/>
      <w:numFmt w:val="decimal"/>
      <w:lvlText w:val="%1"/>
      <w:lvlJc w:val="left"/>
      <w:pPr>
        <w:ind w:left="360" w:hanging="360"/>
      </w:pPr>
      <w:rPr>
        <w:rFonts w:hint="default"/>
        <w:b/>
        <w:sz w:val="22"/>
      </w:rPr>
    </w:lvl>
    <w:lvl w:ilvl="1">
      <w:start w:val="7"/>
      <w:numFmt w:val="decimal"/>
      <w:lvlText w:val="%1.%2"/>
      <w:lvlJc w:val="left"/>
      <w:pPr>
        <w:ind w:left="720" w:hanging="360"/>
      </w:pPr>
      <w:rPr>
        <w:rFonts w:hint="default"/>
        <w:b/>
        <w:sz w:val="22"/>
      </w:rPr>
    </w:lvl>
    <w:lvl w:ilvl="2">
      <w:start w:val="1"/>
      <w:numFmt w:val="decimal"/>
      <w:lvlText w:val="%1.%2.%3"/>
      <w:lvlJc w:val="left"/>
      <w:pPr>
        <w:ind w:left="1440" w:hanging="720"/>
      </w:pPr>
      <w:rPr>
        <w:rFonts w:hint="default"/>
        <w:b/>
        <w:sz w:val="22"/>
      </w:rPr>
    </w:lvl>
    <w:lvl w:ilvl="3">
      <w:start w:val="1"/>
      <w:numFmt w:val="decimal"/>
      <w:lvlText w:val="%1.%2.%3.%4"/>
      <w:lvlJc w:val="left"/>
      <w:pPr>
        <w:ind w:left="1800" w:hanging="720"/>
      </w:pPr>
      <w:rPr>
        <w:rFonts w:hint="default"/>
        <w:b/>
        <w:sz w:val="22"/>
      </w:rPr>
    </w:lvl>
    <w:lvl w:ilvl="4">
      <w:start w:val="1"/>
      <w:numFmt w:val="decimal"/>
      <w:lvlText w:val="%1.%2.%3.%4.%5"/>
      <w:lvlJc w:val="left"/>
      <w:pPr>
        <w:ind w:left="2160" w:hanging="720"/>
      </w:pPr>
      <w:rPr>
        <w:rFonts w:hint="default"/>
        <w:b/>
        <w:sz w:val="22"/>
      </w:rPr>
    </w:lvl>
    <w:lvl w:ilvl="5">
      <w:start w:val="1"/>
      <w:numFmt w:val="decimal"/>
      <w:lvlText w:val="%1.%2.%3.%4.%5.%6"/>
      <w:lvlJc w:val="left"/>
      <w:pPr>
        <w:ind w:left="2880" w:hanging="1080"/>
      </w:pPr>
      <w:rPr>
        <w:rFonts w:hint="default"/>
        <w:b/>
        <w:sz w:val="22"/>
      </w:rPr>
    </w:lvl>
    <w:lvl w:ilvl="6">
      <w:start w:val="1"/>
      <w:numFmt w:val="decimal"/>
      <w:lvlText w:val="%1.%2.%3.%4.%5.%6.%7"/>
      <w:lvlJc w:val="left"/>
      <w:pPr>
        <w:ind w:left="3240" w:hanging="1080"/>
      </w:pPr>
      <w:rPr>
        <w:rFonts w:hint="default"/>
        <w:b/>
        <w:sz w:val="22"/>
      </w:rPr>
    </w:lvl>
    <w:lvl w:ilvl="7">
      <w:start w:val="1"/>
      <w:numFmt w:val="decimal"/>
      <w:lvlText w:val="%1.%2.%3.%4.%5.%6.%7.%8"/>
      <w:lvlJc w:val="left"/>
      <w:pPr>
        <w:ind w:left="3960" w:hanging="1440"/>
      </w:pPr>
      <w:rPr>
        <w:rFonts w:hint="default"/>
        <w:b/>
        <w:sz w:val="22"/>
      </w:rPr>
    </w:lvl>
    <w:lvl w:ilvl="8">
      <w:start w:val="1"/>
      <w:numFmt w:val="decimal"/>
      <w:lvlText w:val="%1.%2.%3.%4.%5.%6.%7.%8.%9"/>
      <w:lvlJc w:val="left"/>
      <w:pPr>
        <w:ind w:left="4320" w:hanging="1440"/>
      </w:pPr>
      <w:rPr>
        <w:rFonts w:hint="default"/>
        <w:b/>
        <w:sz w:val="22"/>
      </w:rPr>
    </w:lvl>
  </w:abstractNum>
  <w:num w:numId="1">
    <w:abstractNumId w:val="24"/>
  </w:num>
  <w:num w:numId="2">
    <w:abstractNumId w:val="14"/>
  </w:num>
  <w:num w:numId="3">
    <w:abstractNumId w:val="20"/>
  </w:num>
  <w:num w:numId="4">
    <w:abstractNumId w:val="23"/>
  </w:num>
  <w:num w:numId="5">
    <w:abstractNumId w:val="13"/>
  </w:num>
  <w:num w:numId="6">
    <w:abstractNumId w:val="16"/>
  </w:num>
  <w:num w:numId="7">
    <w:abstractNumId w:val="22"/>
  </w:num>
  <w:num w:numId="8">
    <w:abstractNumId w:val="1"/>
  </w:num>
  <w:num w:numId="9">
    <w:abstractNumId w:val="11"/>
  </w:num>
  <w:num w:numId="10">
    <w:abstractNumId w:val="0"/>
  </w:num>
  <w:num w:numId="11">
    <w:abstractNumId w:val="3"/>
  </w:num>
  <w:num w:numId="12">
    <w:abstractNumId w:val="30"/>
  </w:num>
  <w:num w:numId="13">
    <w:abstractNumId w:val="25"/>
  </w:num>
  <w:num w:numId="14">
    <w:abstractNumId w:val="8"/>
  </w:num>
  <w:num w:numId="15">
    <w:abstractNumId w:val="6"/>
  </w:num>
  <w:num w:numId="16">
    <w:abstractNumId w:val="4"/>
  </w:num>
  <w:num w:numId="17">
    <w:abstractNumId w:val="17"/>
  </w:num>
  <w:num w:numId="18">
    <w:abstractNumId w:val="10"/>
  </w:num>
  <w:num w:numId="19">
    <w:abstractNumId w:val="12"/>
  </w:num>
  <w:num w:numId="20">
    <w:abstractNumId w:val="28"/>
  </w:num>
  <w:num w:numId="21">
    <w:abstractNumId w:val="15"/>
  </w:num>
  <w:num w:numId="22">
    <w:abstractNumId w:val="21"/>
  </w:num>
  <w:num w:numId="23">
    <w:abstractNumId w:val="7"/>
  </w:num>
  <w:num w:numId="24">
    <w:abstractNumId w:val="26"/>
  </w:num>
  <w:num w:numId="25">
    <w:abstractNumId w:val="19"/>
  </w:num>
  <w:num w:numId="26">
    <w:abstractNumId w:val="2"/>
  </w:num>
  <w:num w:numId="27">
    <w:abstractNumId w:val="27"/>
  </w:num>
  <w:num w:numId="28">
    <w:abstractNumId w:val="29"/>
  </w:num>
  <w:num w:numId="29">
    <w:abstractNumId w:val="5"/>
  </w:num>
  <w:num w:numId="30">
    <w:abstractNumId w:val="18"/>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52F"/>
    <w:rsid w:val="0000119C"/>
    <w:rsid w:val="00001363"/>
    <w:rsid w:val="0000538C"/>
    <w:rsid w:val="00011559"/>
    <w:rsid w:val="00026313"/>
    <w:rsid w:val="00027281"/>
    <w:rsid w:val="00040FC0"/>
    <w:rsid w:val="00041C12"/>
    <w:rsid w:val="00043057"/>
    <w:rsid w:val="00050948"/>
    <w:rsid w:val="000657AC"/>
    <w:rsid w:val="00067D9D"/>
    <w:rsid w:val="00072828"/>
    <w:rsid w:val="00075209"/>
    <w:rsid w:val="00086100"/>
    <w:rsid w:val="000874F9"/>
    <w:rsid w:val="000907C9"/>
    <w:rsid w:val="00093491"/>
    <w:rsid w:val="00095489"/>
    <w:rsid w:val="00097AFC"/>
    <w:rsid w:val="000A07ED"/>
    <w:rsid w:val="000A110F"/>
    <w:rsid w:val="000A274F"/>
    <w:rsid w:val="000B081F"/>
    <w:rsid w:val="000B1FAC"/>
    <w:rsid w:val="000C4857"/>
    <w:rsid w:val="000F1DE0"/>
    <w:rsid w:val="000F5150"/>
    <w:rsid w:val="00115F27"/>
    <w:rsid w:val="00123292"/>
    <w:rsid w:val="00124112"/>
    <w:rsid w:val="001260CB"/>
    <w:rsid w:val="00143432"/>
    <w:rsid w:val="001458EB"/>
    <w:rsid w:val="0014770D"/>
    <w:rsid w:val="00150977"/>
    <w:rsid w:val="001542EA"/>
    <w:rsid w:val="0015508F"/>
    <w:rsid w:val="00155D14"/>
    <w:rsid w:val="001633D9"/>
    <w:rsid w:val="0018241F"/>
    <w:rsid w:val="001A2546"/>
    <w:rsid w:val="001A30AE"/>
    <w:rsid w:val="001B5625"/>
    <w:rsid w:val="001B64AF"/>
    <w:rsid w:val="001B6639"/>
    <w:rsid w:val="001C06BD"/>
    <w:rsid w:val="001C2701"/>
    <w:rsid w:val="001C4924"/>
    <w:rsid w:val="001C49C5"/>
    <w:rsid w:val="001C4CCA"/>
    <w:rsid w:val="001D316C"/>
    <w:rsid w:val="001E0EB1"/>
    <w:rsid w:val="001E2CB5"/>
    <w:rsid w:val="002013CE"/>
    <w:rsid w:val="00202E6E"/>
    <w:rsid w:val="00202FBC"/>
    <w:rsid w:val="0021263D"/>
    <w:rsid w:val="00212E0D"/>
    <w:rsid w:val="00214613"/>
    <w:rsid w:val="002325AA"/>
    <w:rsid w:val="002345CF"/>
    <w:rsid w:val="00235F01"/>
    <w:rsid w:val="002421BB"/>
    <w:rsid w:val="00243F31"/>
    <w:rsid w:val="002443F7"/>
    <w:rsid w:val="00271FCC"/>
    <w:rsid w:val="00272079"/>
    <w:rsid w:val="00273633"/>
    <w:rsid w:val="00283228"/>
    <w:rsid w:val="0028334D"/>
    <w:rsid w:val="002841B3"/>
    <w:rsid w:val="00284FDD"/>
    <w:rsid w:val="00286F8D"/>
    <w:rsid w:val="00287D30"/>
    <w:rsid w:val="002906FB"/>
    <w:rsid w:val="00294CC6"/>
    <w:rsid w:val="002A3F50"/>
    <w:rsid w:val="002B174A"/>
    <w:rsid w:val="002C2836"/>
    <w:rsid w:val="002C3297"/>
    <w:rsid w:val="002D2045"/>
    <w:rsid w:val="002D5E2B"/>
    <w:rsid w:val="002D65FA"/>
    <w:rsid w:val="002D7B23"/>
    <w:rsid w:val="002E4D3F"/>
    <w:rsid w:val="002E7AA7"/>
    <w:rsid w:val="002F31B4"/>
    <w:rsid w:val="002F39CD"/>
    <w:rsid w:val="003005AB"/>
    <w:rsid w:val="00301277"/>
    <w:rsid w:val="00311037"/>
    <w:rsid w:val="0031210C"/>
    <w:rsid w:val="00332D61"/>
    <w:rsid w:val="003331BB"/>
    <w:rsid w:val="0035111D"/>
    <w:rsid w:val="00357804"/>
    <w:rsid w:val="00364D3A"/>
    <w:rsid w:val="00367C3C"/>
    <w:rsid w:val="003755C7"/>
    <w:rsid w:val="0038292F"/>
    <w:rsid w:val="003931A9"/>
    <w:rsid w:val="003A15A3"/>
    <w:rsid w:val="003A5FF0"/>
    <w:rsid w:val="003B04ED"/>
    <w:rsid w:val="003B0CFF"/>
    <w:rsid w:val="003B5F39"/>
    <w:rsid w:val="003B7808"/>
    <w:rsid w:val="003C190B"/>
    <w:rsid w:val="003D0356"/>
    <w:rsid w:val="003D642B"/>
    <w:rsid w:val="003F069B"/>
    <w:rsid w:val="003F1289"/>
    <w:rsid w:val="003F1480"/>
    <w:rsid w:val="004034CB"/>
    <w:rsid w:val="00404D93"/>
    <w:rsid w:val="0041043F"/>
    <w:rsid w:val="004279B8"/>
    <w:rsid w:val="00432363"/>
    <w:rsid w:val="00445BD6"/>
    <w:rsid w:val="004552D8"/>
    <w:rsid w:val="004628F9"/>
    <w:rsid w:val="004721F5"/>
    <w:rsid w:val="004722E6"/>
    <w:rsid w:val="004751C1"/>
    <w:rsid w:val="0047738F"/>
    <w:rsid w:val="004802F5"/>
    <w:rsid w:val="00492509"/>
    <w:rsid w:val="004934A9"/>
    <w:rsid w:val="00496720"/>
    <w:rsid w:val="004A5479"/>
    <w:rsid w:val="004A6ECF"/>
    <w:rsid w:val="004B4D3F"/>
    <w:rsid w:val="004C4A96"/>
    <w:rsid w:val="004D0858"/>
    <w:rsid w:val="004D4161"/>
    <w:rsid w:val="004E42C0"/>
    <w:rsid w:val="004E4B15"/>
    <w:rsid w:val="004E665F"/>
    <w:rsid w:val="004F0786"/>
    <w:rsid w:val="004F1FFC"/>
    <w:rsid w:val="00503C45"/>
    <w:rsid w:val="00505762"/>
    <w:rsid w:val="0050703B"/>
    <w:rsid w:val="005206A3"/>
    <w:rsid w:val="00525FD2"/>
    <w:rsid w:val="005304D0"/>
    <w:rsid w:val="00543B56"/>
    <w:rsid w:val="005503C5"/>
    <w:rsid w:val="00575EB7"/>
    <w:rsid w:val="005817FC"/>
    <w:rsid w:val="005862B1"/>
    <w:rsid w:val="005900E5"/>
    <w:rsid w:val="005A038E"/>
    <w:rsid w:val="005B2592"/>
    <w:rsid w:val="005C5282"/>
    <w:rsid w:val="005C5CFF"/>
    <w:rsid w:val="005C78D7"/>
    <w:rsid w:val="005E21C7"/>
    <w:rsid w:val="005E363E"/>
    <w:rsid w:val="005E6EC7"/>
    <w:rsid w:val="005E7228"/>
    <w:rsid w:val="005F02C6"/>
    <w:rsid w:val="005F55A2"/>
    <w:rsid w:val="005F5606"/>
    <w:rsid w:val="005F5F6A"/>
    <w:rsid w:val="005F6BAF"/>
    <w:rsid w:val="00603A4F"/>
    <w:rsid w:val="006212A9"/>
    <w:rsid w:val="00632C46"/>
    <w:rsid w:val="00636607"/>
    <w:rsid w:val="00645519"/>
    <w:rsid w:val="00646346"/>
    <w:rsid w:val="0064757F"/>
    <w:rsid w:val="0064782D"/>
    <w:rsid w:val="00650876"/>
    <w:rsid w:val="00652F0B"/>
    <w:rsid w:val="006548DC"/>
    <w:rsid w:val="006728D8"/>
    <w:rsid w:val="00674285"/>
    <w:rsid w:val="00681D6A"/>
    <w:rsid w:val="00682A32"/>
    <w:rsid w:val="006924AC"/>
    <w:rsid w:val="00695868"/>
    <w:rsid w:val="00696958"/>
    <w:rsid w:val="006A1E18"/>
    <w:rsid w:val="006A4873"/>
    <w:rsid w:val="006A7640"/>
    <w:rsid w:val="006B3B3E"/>
    <w:rsid w:val="006C2A8C"/>
    <w:rsid w:val="006C3A38"/>
    <w:rsid w:val="006C60C5"/>
    <w:rsid w:val="006C61AF"/>
    <w:rsid w:val="006C654E"/>
    <w:rsid w:val="006D0623"/>
    <w:rsid w:val="006E7307"/>
    <w:rsid w:val="006F09A6"/>
    <w:rsid w:val="006F2000"/>
    <w:rsid w:val="006F2F3C"/>
    <w:rsid w:val="007057E9"/>
    <w:rsid w:val="007072CB"/>
    <w:rsid w:val="00713267"/>
    <w:rsid w:val="00727CE3"/>
    <w:rsid w:val="00736420"/>
    <w:rsid w:val="00737765"/>
    <w:rsid w:val="00746777"/>
    <w:rsid w:val="00746EA5"/>
    <w:rsid w:val="0075296A"/>
    <w:rsid w:val="00756C36"/>
    <w:rsid w:val="00770BC3"/>
    <w:rsid w:val="007821A2"/>
    <w:rsid w:val="007913A9"/>
    <w:rsid w:val="00791ADA"/>
    <w:rsid w:val="00793A3D"/>
    <w:rsid w:val="007A152F"/>
    <w:rsid w:val="007B262D"/>
    <w:rsid w:val="007C2400"/>
    <w:rsid w:val="007D063D"/>
    <w:rsid w:val="007F3F35"/>
    <w:rsid w:val="007F5E76"/>
    <w:rsid w:val="007F7A3F"/>
    <w:rsid w:val="00801B14"/>
    <w:rsid w:val="008023D3"/>
    <w:rsid w:val="00812337"/>
    <w:rsid w:val="00821837"/>
    <w:rsid w:val="00822A17"/>
    <w:rsid w:val="00824620"/>
    <w:rsid w:val="00833F31"/>
    <w:rsid w:val="00835A17"/>
    <w:rsid w:val="00841C43"/>
    <w:rsid w:val="008470D1"/>
    <w:rsid w:val="008471E8"/>
    <w:rsid w:val="00855B48"/>
    <w:rsid w:val="00860458"/>
    <w:rsid w:val="00863734"/>
    <w:rsid w:val="00863868"/>
    <w:rsid w:val="008733A5"/>
    <w:rsid w:val="0087464E"/>
    <w:rsid w:val="0087618D"/>
    <w:rsid w:val="00876DEE"/>
    <w:rsid w:val="008837ED"/>
    <w:rsid w:val="00884182"/>
    <w:rsid w:val="00896B07"/>
    <w:rsid w:val="008A08BE"/>
    <w:rsid w:val="008A714C"/>
    <w:rsid w:val="008A7D2D"/>
    <w:rsid w:val="008B1B4B"/>
    <w:rsid w:val="008B200B"/>
    <w:rsid w:val="008C29EB"/>
    <w:rsid w:val="008C6968"/>
    <w:rsid w:val="008C752F"/>
    <w:rsid w:val="008C7FD8"/>
    <w:rsid w:val="008D6583"/>
    <w:rsid w:val="008E0AEB"/>
    <w:rsid w:val="008F3E44"/>
    <w:rsid w:val="008F4EF3"/>
    <w:rsid w:val="008F63B3"/>
    <w:rsid w:val="008F72FD"/>
    <w:rsid w:val="008F7DBB"/>
    <w:rsid w:val="00905ECB"/>
    <w:rsid w:val="0090668E"/>
    <w:rsid w:val="00915BF3"/>
    <w:rsid w:val="00917166"/>
    <w:rsid w:val="009175EE"/>
    <w:rsid w:val="009220D1"/>
    <w:rsid w:val="00927103"/>
    <w:rsid w:val="009313BC"/>
    <w:rsid w:val="00936B3A"/>
    <w:rsid w:val="00945A76"/>
    <w:rsid w:val="009539BF"/>
    <w:rsid w:val="00954A10"/>
    <w:rsid w:val="0096721C"/>
    <w:rsid w:val="00970444"/>
    <w:rsid w:val="00973F86"/>
    <w:rsid w:val="0098004A"/>
    <w:rsid w:val="00983569"/>
    <w:rsid w:val="009856A9"/>
    <w:rsid w:val="00993F1C"/>
    <w:rsid w:val="0099411E"/>
    <w:rsid w:val="00997DBD"/>
    <w:rsid w:val="009A44C1"/>
    <w:rsid w:val="009A5121"/>
    <w:rsid w:val="009A5E65"/>
    <w:rsid w:val="009B3C6A"/>
    <w:rsid w:val="009B6CB1"/>
    <w:rsid w:val="009D491C"/>
    <w:rsid w:val="009D757F"/>
    <w:rsid w:val="009D7C43"/>
    <w:rsid w:val="009E1A6A"/>
    <w:rsid w:val="009E6F77"/>
    <w:rsid w:val="009F1072"/>
    <w:rsid w:val="009F1656"/>
    <w:rsid w:val="009F1BC5"/>
    <w:rsid w:val="009F38B8"/>
    <w:rsid w:val="009F3D91"/>
    <w:rsid w:val="00A00A51"/>
    <w:rsid w:val="00A125B9"/>
    <w:rsid w:val="00A14693"/>
    <w:rsid w:val="00A22A5C"/>
    <w:rsid w:val="00A30500"/>
    <w:rsid w:val="00A32EBF"/>
    <w:rsid w:val="00A33DF7"/>
    <w:rsid w:val="00A36509"/>
    <w:rsid w:val="00A4499D"/>
    <w:rsid w:val="00A44C50"/>
    <w:rsid w:val="00A868D2"/>
    <w:rsid w:val="00A91844"/>
    <w:rsid w:val="00AC0140"/>
    <w:rsid w:val="00AC0AA6"/>
    <w:rsid w:val="00AC3991"/>
    <w:rsid w:val="00AC4940"/>
    <w:rsid w:val="00AC498F"/>
    <w:rsid w:val="00AC5C16"/>
    <w:rsid w:val="00AC7CAF"/>
    <w:rsid w:val="00AD0401"/>
    <w:rsid w:val="00AD7647"/>
    <w:rsid w:val="00AE0218"/>
    <w:rsid w:val="00AE0E35"/>
    <w:rsid w:val="00AE20A9"/>
    <w:rsid w:val="00AE4836"/>
    <w:rsid w:val="00AF7EFA"/>
    <w:rsid w:val="00B139C3"/>
    <w:rsid w:val="00B17545"/>
    <w:rsid w:val="00B21118"/>
    <w:rsid w:val="00B216B8"/>
    <w:rsid w:val="00B2276F"/>
    <w:rsid w:val="00B2693C"/>
    <w:rsid w:val="00B27AAE"/>
    <w:rsid w:val="00B3074B"/>
    <w:rsid w:val="00B32EA7"/>
    <w:rsid w:val="00B35EF8"/>
    <w:rsid w:val="00B366C3"/>
    <w:rsid w:val="00B36D8D"/>
    <w:rsid w:val="00B37398"/>
    <w:rsid w:val="00B40C1B"/>
    <w:rsid w:val="00B411BA"/>
    <w:rsid w:val="00B46C4F"/>
    <w:rsid w:val="00B472E2"/>
    <w:rsid w:val="00B57622"/>
    <w:rsid w:val="00B726DB"/>
    <w:rsid w:val="00B72C40"/>
    <w:rsid w:val="00B85E69"/>
    <w:rsid w:val="00B903D2"/>
    <w:rsid w:val="00B90F29"/>
    <w:rsid w:val="00B91BDF"/>
    <w:rsid w:val="00BA296B"/>
    <w:rsid w:val="00BA6EA4"/>
    <w:rsid w:val="00BA7467"/>
    <w:rsid w:val="00BA76AC"/>
    <w:rsid w:val="00BA77B8"/>
    <w:rsid w:val="00BB010C"/>
    <w:rsid w:val="00BB12EC"/>
    <w:rsid w:val="00BB4989"/>
    <w:rsid w:val="00BB7825"/>
    <w:rsid w:val="00BC095F"/>
    <w:rsid w:val="00BC440A"/>
    <w:rsid w:val="00BC571C"/>
    <w:rsid w:val="00BC7A11"/>
    <w:rsid w:val="00BE6688"/>
    <w:rsid w:val="00BE6BC3"/>
    <w:rsid w:val="00BE78EA"/>
    <w:rsid w:val="00BF678C"/>
    <w:rsid w:val="00C015DB"/>
    <w:rsid w:val="00C1238C"/>
    <w:rsid w:val="00C20B76"/>
    <w:rsid w:val="00C32EC3"/>
    <w:rsid w:val="00C439C7"/>
    <w:rsid w:val="00C50510"/>
    <w:rsid w:val="00C545F2"/>
    <w:rsid w:val="00C618F4"/>
    <w:rsid w:val="00C73D44"/>
    <w:rsid w:val="00C819FE"/>
    <w:rsid w:val="00C83D2B"/>
    <w:rsid w:val="00C916A0"/>
    <w:rsid w:val="00C91C15"/>
    <w:rsid w:val="00CA29E9"/>
    <w:rsid w:val="00CA7148"/>
    <w:rsid w:val="00CB1E2A"/>
    <w:rsid w:val="00CB52BC"/>
    <w:rsid w:val="00CC429F"/>
    <w:rsid w:val="00CC4950"/>
    <w:rsid w:val="00CC540B"/>
    <w:rsid w:val="00CD124D"/>
    <w:rsid w:val="00CD5FD9"/>
    <w:rsid w:val="00CD70B4"/>
    <w:rsid w:val="00D03A15"/>
    <w:rsid w:val="00D0455A"/>
    <w:rsid w:val="00D14FD4"/>
    <w:rsid w:val="00D33DB4"/>
    <w:rsid w:val="00D3572A"/>
    <w:rsid w:val="00D36BF9"/>
    <w:rsid w:val="00D37977"/>
    <w:rsid w:val="00D37A5B"/>
    <w:rsid w:val="00D41C49"/>
    <w:rsid w:val="00D43979"/>
    <w:rsid w:val="00D4542E"/>
    <w:rsid w:val="00D47D59"/>
    <w:rsid w:val="00D51802"/>
    <w:rsid w:val="00D524BA"/>
    <w:rsid w:val="00D5629A"/>
    <w:rsid w:val="00D564FA"/>
    <w:rsid w:val="00D61585"/>
    <w:rsid w:val="00D8080E"/>
    <w:rsid w:val="00D83308"/>
    <w:rsid w:val="00D83352"/>
    <w:rsid w:val="00D901FC"/>
    <w:rsid w:val="00D94790"/>
    <w:rsid w:val="00D95A5A"/>
    <w:rsid w:val="00D97505"/>
    <w:rsid w:val="00D97CE9"/>
    <w:rsid w:val="00DA0E24"/>
    <w:rsid w:val="00DB0FD4"/>
    <w:rsid w:val="00DB4DE0"/>
    <w:rsid w:val="00DB70EE"/>
    <w:rsid w:val="00DC0258"/>
    <w:rsid w:val="00DD6FB1"/>
    <w:rsid w:val="00DD7482"/>
    <w:rsid w:val="00DE08AA"/>
    <w:rsid w:val="00DE20F0"/>
    <w:rsid w:val="00DE2771"/>
    <w:rsid w:val="00DE71D0"/>
    <w:rsid w:val="00DF0422"/>
    <w:rsid w:val="00DF3C78"/>
    <w:rsid w:val="00DF774F"/>
    <w:rsid w:val="00DF7C7A"/>
    <w:rsid w:val="00E13635"/>
    <w:rsid w:val="00E14B1A"/>
    <w:rsid w:val="00E17F8C"/>
    <w:rsid w:val="00E259A8"/>
    <w:rsid w:val="00E260C5"/>
    <w:rsid w:val="00E41273"/>
    <w:rsid w:val="00E434E9"/>
    <w:rsid w:val="00E53463"/>
    <w:rsid w:val="00E61BF7"/>
    <w:rsid w:val="00E63891"/>
    <w:rsid w:val="00E6412C"/>
    <w:rsid w:val="00E6444B"/>
    <w:rsid w:val="00E8084A"/>
    <w:rsid w:val="00E81160"/>
    <w:rsid w:val="00E8147D"/>
    <w:rsid w:val="00E942E3"/>
    <w:rsid w:val="00EA3200"/>
    <w:rsid w:val="00EB62D6"/>
    <w:rsid w:val="00EB793C"/>
    <w:rsid w:val="00EC1852"/>
    <w:rsid w:val="00ED2AA5"/>
    <w:rsid w:val="00ED57EF"/>
    <w:rsid w:val="00EE41D9"/>
    <w:rsid w:val="00EE4A20"/>
    <w:rsid w:val="00EE663E"/>
    <w:rsid w:val="00EF36F5"/>
    <w:rsid w:val="00EF5B12"/>
    <w:rsid w:val="00F02592"/>
    <w:rsid w:val="00F05DB2"/>
    <w:rsid w:val="00F1048A"/>
    <w:rsid w:val="00F158E4"/>
    <w:rsid w:val="00F2281B"/>
    <w:rsid w:val="00F22C5E"/>
    <w:rsid w:val="00F26E7D"/>
    <w:rsid w:val="00F31DC2"/>
    <w:rsid w:val="00F4744A"/>
    <w:rsid w:val="00F56D2A"/>
    <w:rsid w:val="00F62E59"/>
    <w:rsid w:val="00F63514"/>
    <w:rsid w:val="00F65020"/>
    <w:rsid w:val="00F66B74"/>
    <w:rsid w:val="00F70526"/>
    <w:rsid w:val="00F729B5"/>
    <w:rsid w:val="00F8030A"/>
    <w:rsid w:val="00F854AD"/>
    <w:rsid w:val="00FA4273"/>
    <w:rsid w:val="00FA7817"/>
    <w:rsid w:val="00FB1DC7"/>
    <w:rsid w:val="00FB2440"/>
    <w:rsid w:val="00FB51EA"/>
    <w:rsid w:val="00FB75C3"/>
    <w:rsid w:val="00FC264C"/>
    <w:rsid w:val="00FC5982"/>
    <w:rsid w:val="00FD0B68"/>
    <w:rsid w:val="00FD6E65"/>
    <w:rsid w:val="00FD762C"/>
    <w:rsid w:val="00FE1FF0"/>
    <w:rsid w:val="00FE557B"/>
    <w:rsid w:val="00FE5FA1"/>
    <w:rsid w:val="00FE693A"/>
    <w:rsid w:val="00FF1793"/>
    <w:rsid w:val="00FF79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3ED3F44"/>
  <w15:docId w15:val="{F54376FD-A249-42C6-AC78-9A06637A1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5121"/>
    <w:pPr>
      <w:keepNext/>
      <w:keepLines/>
      <w:numPr>
        <w:numId w:val="1"/>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7A152F"/>
    <w:pPr>
      <w:keepNext/>
      <w:keepLines/>
      <w:numPr>
        <w:ilvl w:val="1"/>
        <w:numId w:val="1"/>
      </w:numPr>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7A152F"/>
    <w:pPr>
      <w:keepNext/>
      <w:keepLines/>
      <w:numPr>
        <w:ilvl w:val="2"/>
        <w:numId w:val="1"/>
      </w:numPr>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uiPriority w:val="9"/>
    <w:unhideWhenUsed/>
    <w:qFormat/>
    <w:rsid w:val="007A152F"/>
    <w:pPr>
      <w:keepNext/>
      <w:keepLines/>
      <w:numPr>
        <w:ilvl w:val="3"/>
        <w:numId w:val="1"/>
      </w:numPr>
      <w:spacing w:before="40" w:after="0"/>
      <w:outlineLvl w:val="3"/>
    </w:pPr>
    <w:rPr>
      <w:rFonts w:asciiTheme="majorHAnsi" w:eastAsiaTheme="majorEastAsia" w:hAnsiTheme="majorHAnsi" w:cstheme="majorBidi"/>
      <w:i/>
      <w:iCs/>
    </w:rPr>
  </w:style>
  <w:style w:type="paragraph" w:styleId="Heading5">
    <w:name w:val="heading 5"/>
    <w:basedOn w:val="Normal"/>
    <w:next w:val="Normal"/>
    <w:link w:val="Heading5Char"/>
    <w:uiPriority w:val="9"/>
    <w:semiHidden/>
    <w:unhideWhenUsed/>
    <w:qFormat/>
    <w:rsid w:val="007A152F"/>
    <w:pPr>
      <w:keepNext/>
      <w:keepLines/>
      <w:numPr>
        <w:ilvl w:val="4"/>
        <w:numId w:val="1"/>
      </w:numPr>
      <w:spacing w:before="40" w:after="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7A152F"/>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A152F"/>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A152F"/>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152F"/>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5121"/>
    <w:rPr>
      <w:rFonts w:eastAsiaTheme="majorEastAsia" w:cstheme="majorBidi"/>
      <w:sz w:val="28"/>
      <w:szCs w:val="32"/>
    </w:rPr>
  </w:style>
  <w:style w:type="character" w:customStyle="1" w:styleId="Heading2Char">
    <w:name w:val="Heading 2 Char"/>
    <w:basedOn w:val="DefaultParagraphFont"/>
    <w:link w:val="Heading2"/>
    <w:uiPriority w:val="9"/>
    <w:rsid w:val="007A152F"/>
    <w:rPr>
      <w:rFonts w:asciiTheme="majorHAnsi" w:eastAsiaTheme="majorEastAsia" w:hAnsiTheme="majorHAnsi" w:cstheme="majorBidi"/>
      <w:sz w:val="26"/>
      <w:szCs w:val="26"/>
    </w:rPr>
  </w:style>
  <w:style w:type="character" w:customStyle="1" w:styleId="Heading3Char">
    <w:name w:val="Heading 3 Char"/>
    <w:basedOn w:val="DefaultParagraphFont"/>
    <w:link w:val="Heading3"/>
    <w:uiPriority w:val="9"/>
    <w:rsid w:val="007A152F"/>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7A152F"/>
    <w:rPr>
      <w:rFonts w:asciiTheme="majorHAnsi" w:eastAsiaTheme="majorEastAsia" w:hAnsiTheme="majorHAnsi" w:cstheme="majorBidi"/>
      <w:i/>
      <w:iCs/>
    </w:rPr>
  </w:style>
  <w:style w:type="character" w:customStyle="1" w:styleId="Heading5Char">
    <w:name w:val="Heading 5 Char"/>
    <w:basedOn w:val="DefaultParagraphFont"/>
    <w:link w:val="Heading5"/>
    <w:uiPriority w:val="9"/>
    <w:semiHidden/>
    <w:rsid w:val="007A152F"/>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7A152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A152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A152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A152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7A152F"/>
    <w:rPr>
      <w:color w:val="0563C1" w:themeColor="hyperlink"/>
      <w:u w:val="single"/>
    </w:rPr>
  </w:style>
  <w:style w:type="paragraph" w:styleId="BalloonText">
    <w:name w:val="Balloon Text"/>
    <w:basedOn w:val="Normal"/>
    <w:link w:val="BalloonTextChar"/>
    <w:uiPriority w:val="99"/>
    <w:semiHidden/>
    <w:unhideWhenUsed/>
    <w:rsid w:val="007A152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152F"/>
    <w:rPr>
      <w:rFonts w:ascii="Segoe UI" w:hAnsi="Segoe UI" w:cs="Segoe UI"/>
      <w:sz w:val="18"/>
      <w:szCs w:val="18"/>
    </w:rPr>
  </w:style>
  <w:style w:type="paragraph" w:styleId="Title">
    <w:name w:val="Title"/>
    <w:basedOn w:val="Normal"/>
    <w:next w:val="Normal"/>
    <w:link w:val="TitleChar"/>
    <w:uiPriority w:val="10"/>
    <w:qFormat/>
    <w:rsid w:val="007A152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152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15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A152F"/>
  </w:style>
  <w:style w:type="paragraph" w:styleId="Footer">
    <w:name w:val="footer"/>
    <w:basedOn w:val="Normal"/>
    <w:link w:val="FooterChar"/>
    <w:uiPriority w:val="99"/>
    <w:unhideWhenUsed/>
    <w:rsid w:val="007A15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A152F"/>
  </w:style>
  <w:style w:type="paragraph" w:styleId="ListParagraph">
    <w:name w:val="List Paragraph"/>
    <w:basedOn w:val="Normal"/>
    <w:uiPriority w:val="34"/>
    <w:qFormat/>
    <w:rsid w:val="004934A9"/>
    <w:pPr>
      <w:ind w:left="720"/>
      <w:contextualSpacing/>
    </w:pPr>
  </w:style>
  <w:style w:type="table" w:styleId="TableGrid">
    <w:name w:val="Table Grid"/>
    <w:basedOn w:val="TableNormal"/>
    <w:uiPriority w:val="39"/>
    <w:rsid w:val="004D4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64782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4F1FFC"/>
    <w:rPr>
      <w:color w:val="954F72" w:themeColor="followedHyperlink"/>
      <w:u w:val="single"/>
    </w:rPr>
  </w:style>
  <w:style w:type="paragraph" w:customStyle="1" w:styleId="TableContents">
    <w:name w:val="Table Contents"/>
    <w:basedOn w:val="Normal"/>
    <w:rsid w:val="00C819FE"/>
    <w:pPr>
      <w:widowControl w:val="0"/>
      <w:suppressLineNumbers/>
      <w:suppressAutoHyphens/>
      <w:spacing w:after="0" w:line="240" w:lineRule="auto"/>
    </w:pPr>
    <w:rPr>
      <w:rFonts w:ascii="Liberation Serif" w:eastAsia="Droid Sans Fallback" w:hAnsi="Liberation Serif" w:cs="FreeSans"/>
      <w:color w:val="00000A"/>
      <w:sz w:val="24"/>
      <w:szCs w:val="24"/>
      <w:lang w:eastAsia="zh-CN" w:bidi="hi-IN"/>
    </w:rPr>
  </w:style>
  <w:style w:type="paragraph" w:customStyle="1" w:styleId="TableHeading">
    <w:name w:val="Table Heading"/>
    <w:basedOn w:val="TableContents"/>
    <w:rsid w:val="00C819FE"/>
    <w:pPr>
      <w:jc w:val="center"/>
    </w:pPr>
    <w:rPr>
      <w:b/>
      <w:bCs/>
    </w:rPr>
  </w:style>
  <w:style w:type="paragraph" w:styleId="Revision">
    <w:name w:val="Revision"/>
    <w:hidden/>
    <w:uiPriority w:val="99"/>
    <w:semiHidden/>
    <w:rsid w:val="00367C3C"/>
    <w:pPr>
      <w:spacing w:after="0" w:line="240" w:lineRule="auto"/>
    </w:pPr>
  </w:style>
  <w:style w:type="paragraph" w:styleId="TOCHeading">
    <w:name w:val="TOC Heading"/>
    <w:basedOn w:val="Heading1"/>
    <w:next w:val="Normal"/>
    <w:uiPriority w:val="39"/>
    <w:unhideWhenUsed/>
    <w:qFormat/>
    <w:rsid w:val="001C2701"/>
    <w:pPr>
      <w:numPr>
        <w:numId w:val="0"/>
      </w:numPr>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1C2701"/>
    <w:pPr>
      <w:spacing w:after="100"/>
    </w:pPr>
  </w:style>
  <w:style w:type="paragraph" w:styleId="TOC2">
    <w:name w:val="toc 2"/>
    <w:basedOn w:val="Normal"/>
    <w:next w:val="Normal"/>
    <w:autoRedefine/>
    <w:uiPriority w:val="39"/>
    <w:unhideWhenUsed/>
    <w:rsid w:val="001C2701"/>
    <w:pPr>
      <w:spacing w:after="100"/>
      <w:ind w:left="220"/>
    </w:pPr>
  </w:style>
  <w:style w:type="paragraph" w:styleId="TOC3">
    <w:name w:val="toc 3"/>
    <w:basedOn w:val="Normal"/>
    <w:next w:val="Normal"/>
    <w:autoRedefine/>
    <w:uiPriority w:val="39"/>
    <w:unhideWhenUsed/>
    <w:rsid w:val="001C270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902782">
      <w:bodyDiv w:val="1"/>
      <w:marLeft w:val="0"/>
      <w:marRight w:val="0"/>
      <w:marTop w:val="0"/>
      <w:marBottom w:val="0"/>
      <w:divBdr>
        <w:top w:val="none" w:sz="0" w:space="0" w:color="auto"/>
        <w:left w:val="none" w:sz="0" w:space="0" w:color="auto"/>
        <w:bottom w:val="none" w:sz="0" w:space="0" w:color="auto"/>
        <w:right w:val="none" w:sz="0" w:space="0" w:color="auto"/>
      </w:divBdr>
    </w:div>
    <w:div w:id="589897597">
      <w:bodyDiv w:val="1"/>
      <w:marLeft w:val="0"/>
      <w:marRight w:val="0"/>
      <w:marTop w:val="0"/>
      <w:marBottom w:val="0"/>
      <w:divBdr>
        <w:top w:val="none" w:sz="0" w:space="0" w:color="auto"/>
        <w:left w:val="none" w:sz="0" w:space="0" w:color="auto"/>
        <w:bottom w:val="none" w:sz="0" w:space="0" w:color="auto"/>
        <w:right w:val="none" w:sz="0" w:space="0" w:color="auto"/>
      </w:divBdr>
    </w:div>
    <w:div w:id="743183715">
      <w:bodyDiv w:val="1"/>
      <w:marLeft w:val="0"/>
      <w:marRight w:val="0"/>
      <w:marTop w:val="0"/>
      <w:marBottom w:val="0"/>
      <w:divBdr>
        <w:top w:val="none" w:sz="0" w:space="0" w:color="auto"/>
        <w:left w:val="none" w:sz="0" w:space="0" w:color="auto"/>
        <w:bottom w:val="none" w:sz="0" w:space="0" w:color="auto"/>
        <w:right w:val="none" w:sz="0" w:space="0" w:color="auto"/>
      </w:divBdr>
    </w:div>
    <w:div w:id="837502456">
      <w:bodyDiv w:val="1"/>
      <w:marLeft w:val="0"/>
      <w:marRight w:val="0"/>
      <w:marTop w:val="0"/>
      <w:marBottom w:val="0"/>
      <w:divBdr>
        <w:top w:val="none" w:sz="0" w:space="0" w:color="auto"/>
        <w:left w:val="none" w:sz="0" w:space="0" w:color="auto"/>
        <w:bottom w:val="none" w:sz="0" w:space="0" w:color="auto"/>
        <w:right w:val="none" w:sz="0" w:space="0" w:color="auto"/>
      </w:divBdr>
    </w:div>
    <w:div w:id="1467891414">
      <w:bodyDiv w:val="1"/>
      <w:marLeft w:val="0"/>
      <w:marRight w:val="0"/>
      <w:marTop w:val="0"/>
      <w:marBottom w:val="0"/>
      <w:divBdr>
        <w:top w:val="none" w:sz="0" w:space="0" w:color="auto"/>
        <w:left w:val="none" w:sz="0" w:space="0" w:color="auto"/>
        <w:bottom w:val="none" w:sz="0" w:space="0" w:color="auto"/>
        <w:right w:val="none" w:sz="0" w:space="0" w:color="auto"/>
      </w:divBdr>
    </w:div>
    <w:div w:id="2140951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ee850490%28v=vs.110%29.aspx?f=255&amp;MSPPError=-2147217396" TargetMode="External"/><Relationship Id="rId13" Type="http://schemas.openxmlformats.org/officeDocument/2006/relationships/image" Target="media/image3.emf"/><Relationship Id="rId18" Type="http://schemas.openxmlformats.org/officeDocument/2006/relationships/package" Target="embeddings/Microsoft_Visio_Drawing4.vsdx"/><Relationship Id="rId3" Type="http://schemas.openxmlformats.org/officeDocument/2006/relationships/styles" Target="styles.xml"/><Relationship Id="rId21" Type="http://schemas.openxmlformats.org/officeDocument/2006/relationships/image" Target="media/image7.emf"/><Relationship Id="rId7" Type="http://schemas.openxmlformats.org/officeDocument/2006/relationships/endnotes" Target="endnotes.xml"/><Relationship Id="rId12" Type="http://schemas.openxmlformats.org/officeDocument/2006/relationships/package" Target="embeddings/Microsoft_Visio_Drawing1.vsdx"/><Relationship Id="rId17" Type="http://schemas.openxmlformats.org/officeDocument/2006/relationships/image" Target="media/image5.emf"/><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package" Target="embeddings/Microsoft_Visio_Drawing3.vsdx"/><Relationship Id="rId20" Type="http://schemas.openxmlformats.org/officeDocument/2006/relationships/package" Target="embeddings/Microsoft_Visio_Drawing5.vsdx"/><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emf"/><Relationship Id="rId23" Type="http://schemas.openxmlformats.org/officeDocument/2006/relationships/footer" Target="footer1.xml"/><Relationship Id="rId10" Type="http://schemas.openxmlformats.org/officeDocument/2006/relationships/oleObject" Target="embeddings/oleObject1.bin"/><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package" Target="embeddings/Microsoft_Visio_Drawing6.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4">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442900C-7673-4C9C-A60A-47363041F3A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02803C-6442-46A9-ACD2-D1A338031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1325</TotalTime>
  <Pages>6</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Schiro</dc:creator>
  <cp:keywords/>
  <dc:description/>
  <cp:lastModifiedBy>Manuel Gonzalez</cp:lastModifiedBy>
  <cp:revision>290</cp:revision>
  <cp:lastPrinted>2015-10-08T22:17:00Z</cp:lastPrinted>
  <dcterms:created xsi:type="dcterms:W3CDTF">2015-09-13T23:34:00Z</dcterms:created>
  <dcterms:modified xsi:type="dcterms:W3CDTF">2015-10-28T07:43:00Z</dcterms:modified>
</cp:coreProperties>
</file>